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329F7" w14:textId="77777777" w:rsidR="00D57774" w:rsidRPr="00AA5D78" w:rsidRDefault="00AA5D78" w:rsidP="00AA5D78">
      <w:pPr>
        <w:pStyle w:val="Name"/>
        <w:rPr>
          <w:sz w:val="56"/>
          <w:szCs w:val="56"/>
        </w:rPr>
      </w:pPr>
      <w:r w:rsidRPr="00AA5D78">
        <w:rPr>
          <w:sz w:val="56"/>
          <w:szCs w:val="56"/>
        </w:rPr>
        <w:t>nguyen thi phuong thao</w:t>
      </w:r>
    </w:p>
    <w:p w14:paraId="4E3DD9F2" w14:textId="77777777" w:rsidR="00D57774" w:rsidRDefault="00AA5D78">
      <w:pPr>
        <w:pStyle w:val="ContactInfo"/>
      </w:pPr>
      <w:r>
        <w:t xml:space="preserve">Email: </w:t>
      </w:r>
      <w:hyperlink r:id="rId8" w:history="1">
        <w:r w:rsidRPr="0072361C">
          <w:rPr>
            <w:rStyle w:val="Hyperlink"/>
          </w:rPr>
          <w:t>phuongthao19396@gmail.com</w:t>
        </w:r>
      </w:hyperlink>
      <w:r>
        <w:br/>
        <w:t>Phone: 0964106161</w:t>
      </w:r>
    </w:p>
    <w:p w14:paraId="35DF045D" w14:textId="77777777" w:rsidR="00AA5D78" w:rsidRDefault="00AA5D78" w:rsidP="00AA5D78">
      <w:pPr>
        <w:pStyle w:val="ContactInfo"/>
        <w:ind w:right="0"/>
      </w:pPr>
      <w:r>
        <w:t xml:space="preserve">Address: Vu </w:t>
      </w:r>
      <w:proofErr w:type="spellStart"/>
      <w:r>
        <w:t>Huy</w:t>
      </w:r>
      <w:proofErr w:type="spellEnd"/>
      <w:r>
        <w:t xml:space="preserve"> Tan street, ward 3,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district, Ho Chi Minh city</w:t>
      </w:r>
    </w:p>
    <w:p w14:paraId="47B72965" w14:textId="77777777" w:rsidR="00D57774" w:rsidRDefault="00AA5D78">
      <w:pPr>
        <w:pStyle w:val="Heading1"/>
      </w:pPr>
      <w:r>
        <w:t>CAREER SUMMARY</w:t>
      </w:r>
    </w:p>
    <w:p w14:paraId="58BBD7B7" w14:textId="30C5BF04" w:rsidR="00D57774" w:rsidRDefault="00330725">
      <w:r>
        <w:t>Graduated at</w:t>
      </w:r>
      <w:r w:rsidR="00BD62A9">
        <w:t xml:space="preserve"> pharmacy medicine major, University of Medicine and P</w:t>
      </w:r>
      <w:r>
        <w:t>harmacy Ho Chi Minh City.</w:t>
      </w:r>
      <w:r w:rsidR="00C52A64">
        <w:t xml:space="preserve"> Have good knowledge about the symptoms of the disease and th</w:t>
      </w:r>
      <w:r w:rsidR="00C26B7C">
        <w:t>e drugs to treatment. Thre</w:t>
      </w:r>
      <w:r w:rsidR="004B704A">
        <w:t>e years objected:</w:t>
      </w:r>
      <w:r w:rsidR="004F7FBA">
        <w:t xml:space="preserve"> to become a QA/QC </w:t>
      </w:r>
      <w:r w:rsidR="00F3427C">
        <w:t>and be an experience pharmacy staff.</w:t>
      </w:r>
    </w:p>
    <w:sdt>
      <w:sdtPr>
        <w:id w:val="1728489637"/>
        <w:placeholder>
          <w:docPart w:val="F11C77575A941748B0528A8DB8E425EB"/>
        </w:placeholder>
        <w:temporary/>
        <w15:appearance w15:val="hidden"/>
      </w:sdtPr>
      <w:sdtEndPr/>
      <w:sdtContent>
        <w:p w14:paraId="394F6105" w14:textId="77777777" w:rsidR="00D57774" w:rsidRDefault="00E25BB5">
          <w:pPr>
            <w:pStyle w:val="Heading1"/>
          </w:pPr>
          <w:r>
            <w:t>Experience</w:t>
          </w:r>
        </w:p>
      </w:sdtContent>
    </w:sdt>
    <w:p w14:paraId="3549D8FB" w14:textId="77777777" w:rsidR="00D57774" w:rsidRDefault="0023226B" w:rsidP="0023226B">
      <w:r>
        <w:t xml:space="preserve">9/2017 </w:t>
      </w:r>
      <w:r w:rsidR="00B37218">
        <w:t>-</w:t>
      </w:r>
      <w:r>
        <w:t xml:space="preserve"> 3/</w:t>
      </w:r>
      <w:r w:rsidR="00BD62A9">
        <w:t>2018: I</w:t>
      </w:r>
      <w:r>
        <w:t>nternship at Minh Chau Drugstore.</w:t>
      </w:r>
    </w:p>
    <w:p w14:paraId="6D15D8B1" w14:textId="412E2745" w:rsidR="0023226B" w:rsidRDefault="0023226B" w:rsidP="0023226B">
      <w:r>
        <w:t>3-2018 -</w:t>
      </w:r>
      <w:r w:rsidR="00BB2FC7">
        <w:t xml:space="preserve"> 8/2018: Sale</w:t>
      </w:r>
      <w:r w:rsidR="00B37218">
        <w:t xml:space="preserve"> staff and R&amp;D assistance at Stella Kinetics</w:t>
      </w:r>
      <w:r w:rsidR="004B704A">
        <w:t xml:space="preserve"> </w:t>
      </w:r>
      <w:proofErr w:type="gramStart"/>
      <w:r w:rsidR="004B704A">
        <w:t>CO.,LTD</w:t>
      </w:r>
      <w:r w:rsidR="00B37218">
        <w:t>.</w:t>
      </w:r>
      <w:proofErr w:type="gramEnd"/>
    </w:p>
    <w:sdt>
      <w:sdtPr>
        <w:id w:val="720946933"/>
        <w:placeholder>
          <w:docPart w:val="3B04E54BE99DE445B164C07C1BA9CCE4"/>
        </w:placeholder>
        <w:temporary/>
        <w:showingPlcHdr/>
        <w15:appearance w15:val="hidden"/>
      </w:sdtPr>
      <w:sdtEndPr/>
      <w:sdtContent>
        <w:p w14:paraId="7A26F163" w14:textId="77777777" w:rsidR="00D57774" w:rsidRDefault="00E25BB5">
          <w:pPr>
            <w:pStyle w:val="Heading1"/>
          </w:pPr>
          <w:r>
            <w:t>Education</w:t>
          </w:r>
        </w:p>
      </w:sdtContent>
    </w:sdt>
    <w:p w14:paraId="4307632B" w14:textId="139F07EE" w:rsidR="00D57774" w:rsidRDefault="00B37218">
      <w:r>
        <w:t>8/2015 – 8/</w:t>
      </w:r>
      <w:r w:rsidR="00BB2FC7">
        <w:t>2018: Student at University of Medicine and P</w:t>
      </w:r>
      <w:r>
        <w:t>harmacy Ho Chi Minh City.</w:t>
      </w:r>
    </w:p>
    <w:p w14:paraId="0D743A5F" w14:textId="77777777" w:rsidR="00B37218" w:rsidRDefault="00BD62A9" w:rsidP="00BD62A9">
      <w:pPr>
        <w:ind w:left="2" w:firstLine="1"/>
      </w:pPr>
      <w:r>
        <w:t xml:space="preserve">                         Major: Pharmacy. </w:t>
      </w:r>
      <w:r w:rsidR="00F12A4A">
        <w:t>GPA: 7,07.</w:t>
      </w:r>
      <w:bookmarkStart w:id="0" w:name="_GoBack"/>
      <w:bookmarkEnd w:id="0"/>
    </w:p>
    <w:p w14:paraId="3EF00882" w14:textId="77777777" w:rsidR="00D57774" w:rsidRDefault="00F12A4A">
      <w:pPr>
        <w:pStyle w:val="Heading1"/>
      </w:pPr>
      <w:r>
        <w:t>Skill and Activity</w:t>
      </w:r>
    </w:p>
    <w:p w14:paraId="19832D55" w14:textId="77777777" w:rsidR="00BD62A9" w:rsidRDefault="00F12A4A" w:rsidP="00F12A4A">
      <w:pPr>
        <w:pStyle w:val="ListBullet"/>
      </w:pPr>
      <w:r>
        <w:t xml:space="preserve"> Play guitar and organ. </w:t>
      </w:r>
    </w:p>
    <w:p w14:paraId="586EE201" w14:textId="77777777" w:rsidR="00D57774" w:rsidRDefault="00F12A4A" w:rsidP="00F12A4A">
      <w:pPr>
        <w:pStyle w:val="ListBullet"/>
      </w:pPr>
      <w:r>
        <w:t xml:space="preserve">Member of </w:t>
      </w:r>
      <w:proofErr w:type="spellStart"/>
      <w:r w:rsidR="00BD62A9">
        <w:t>Trung tâm truyền thông tư vấn tâm lý, sức khoẻ</w:t>
      </w:r>
      <w:proofErr w:type="spellEnd"/>
      <w:r w:rsidR="00BD62A9">
        <w:t xml:space="preserve"> sinh </w:t>
      </w:r>
      <w:proofErr w:type="spellStart"/>
      <w:r w:rsidR="00BD62A9">
        <w:t>sản</w:t>
      </w:r>
      <w:proofErr w:type="spellEnd"/>
      <w:r w:rsidR="00BD62A9">
        <w:t xml:space="preserve">. </w:t>
      </w:r>
    </w:p>
    <w:p w14:paraId="30E12F2F" w14:textId="77777777" w:rsidR="00BD62A9" w:rsidRDefault="00BD62A9" w:rsidP="00F12A4A">
      <w:pPr>
        <w:pStyle w:val="ListBullet"/>
      </w:pPr>
      <w:r>
        <w:t>Communication skill</w:t>
      </w:r>
    </w:p>
    <w:p w14:paraId="49DBEA5A" w14:textId="77777777" w:rsidR="00BD62A9" w:rsidRDefault="00BD62A9" w:rsidP="00F12A4A">
      <w:pPr>
        <w:pStyle w:val="ListBullet"/>
      </w:pPr>
      <w:r>
        <w:t>Advanced in using Word, Excel</w:t>
      </w:r>
    </w:p>
    <w:p w14:paraId="14BA5517" w14:textId="77777777" w:rsidR="00BD62A9" w:rsidRDefault="00BD62A9" w:rsidP="00F12A4A">
      <w:pPr>
        <w:pStyle w:val="ListBullet"/>
      </w:pPr>
      <w:r>
        <w:t>Work under high pressure</w:t>
      </w:r>
    </w:p>
    <w:p w14:paraId="4B5F1764" w14:textId="77777777" w:rsidR="00BD62A9" w:rsidRDefault="00BD62A9" w:rsidP="00F12A4A">
      <w:pPr>
        <w:pStyle w:val="ListBullet"/>
      </w:pPr>
      <w:r>
        <w:t>English: good at speaking</w:t>
      </w:r>
    </w:p>
    <w:sectPr w:rsidR="00BD62A9" w:rsidSect="00AA5D78">
      <w:headerReference w:type="default" r:id="rId9"/>
      <w:footerReference w:type="default" r:id="rId10"/>
      <w:headerReference w:type="first" r:id="rId11"/>
      <w:pgSz w:w="12240" w:h="15840" w:code="1"/>
      <w:pgMar w:top="1296" w:right="702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BB81E" w14:textId="77777777" w:rsidR="00C03668" w:rsidRDefault="00C03668">
      <w:r>
        <w:separator/>
      </w:r>
    </w:p>
  </w:endnote>
  <w:endnote w:type="continuationSeparator" w:id="0">
    <w:p w14:paraId="1F1C9770" w14:textId="77777777" w:rsidR="00C03668" w:rsidRDefault="00C0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74EF9" w14:textId="77777777" w:rsidR="00D57774" w:rsidRDefault="00E25BB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B151D" w14:textId="77777777" w:rsidR="00C03668" w:rsidRDefault="00C03668">
      <w:r>
        <w:separator/>
      </w:r>
    </w:p>
  </w:footnote>
  <w:footnote w:type="continuationSeparator" w:id="0">
    <w:p w14:paraId="0BFDFBD0" w14:textId="77777777" w:rsidR="00C03668" w:rsidRDefault="00C036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B38C2" w14:textId="77777777" w:rsidR="00D57774" w:rsidRDefault="00E25BB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E9A9A2F" wp14:editId="7C19BB56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4BDF972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92D9A" w14:textId="77777777" w:rsidR="00D57774" w:rsidRDefault="00E25BB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34D047" wp14:editId="3F26D4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D44D6D" w14:textId="77777777" w:rsidR="00D57774" w:rsidRDefault="00D5777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234D047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2D44D6D" w14:textId="77777777" w:rsidR="00D57774" w:rsidRDefault="00D5777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351AA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78"/>
    <w:rsid w:val="001C5749"/>
    <w:rsid w:val="0023226B"/>
    <w:rsid w:val="00330725"/>
    <w:rsid w:val="00472370"/>
    <w:rsid w:val="004B704A"/>
    <w:rsid w:val="004F7FBA"/>
    <w:rsid w:val="00832333"/>
    <w:rsid w:val="008A1D63"/>
    <w:rsid w:val="00926583"/>
    <w:rsid w:val="00987BC0"/>
    <w:rsid w:val="00AA5D78"/>
    <w:rsid w:val="00B37218"/>
    <w:rsid w:val="00BB2FC7"/>
    <w:rsid w:val="00BD62A9"/>
    <w:rsid w:val="00C03668"/>
    <w:rsid w:val="00C26B7C"/>
    <w:rsid w:val="00C52A64"/>
    <w:rsid w:val="00D57774"/>
    <w:rsid w:val="00D90A49"/>
    <w:rsid w:val="00E25BB5"/>
    <w:rsid w:val="00F12A4A"/>
    <w:rsid w:val="00F3427C"/>
    <w:rsid w:val="00F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238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AA5D78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huongthao19396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inh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1C77575A941748B0528A8DB8E42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AE04D-4B85-3241-A166-0D30CCA8BD28}"/>
      </w:docPartPr>
      <w:docPartBody>
        <w:p w:rsidR="00CA340E" w:rsidRDefault="003F5B7A">
          <w:pPr>
            <w:pStyle w:val="F11C77575A941748B0528A8DB8E425EB"/>
          </w:pPr>
          <w:r>
            <w:t>Experience</w:t>
          </w:r>
        </w:p>
      </w:docPartBody>
    </w:docPart>
    <w:docPart>
      <w:docPartPr>
        <w:name w:val="3B04E54BE99DE445B164C07C1BA9C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4330A-52F7-3941-8DAD-BE9BC9254748}"/>
      </w:docPartPr>
      <w:docPartBody>
        <w:p w:rsidR="00CA340E" w:rsidRDefault="003F5B7A">
          <w:pPr>
            <w:pStyle w:val="3B04E54BE99DE445B164C07C1BA9CCE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7A"/>
    <w:rsid w:val="002F7F6A"/>
    <w:rsid w:val="003F5B7A"/>
    <w:rsid w:val="00602C46"/>
    <w:rsid w:val="00CA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C9EB81B20FF546A2F15895961F2D70">
    <w:name w:val="CFC9EB81B20FF546A2F15895961F2D70"/>
  </w:style>
  <w:style w:type="paragraph" w:customStyle="1" w:styleId="DC09DEDF18667744B15BF5DD38177B78">
    <w:name w:val="DC09DEDF18667744B15BF5DD38177B78"/>
  </w:style>
  <w:style w:type="paragraph" w:customStyle="1" w:styleId="95344CD95B53BE4988EBF3C61EE3C65A">
    <w:name w:val="95344CD95B53BE4988EBF3C61EE3C65A"/>
  </w:style>
  <w:style w:type="paragraph" w:customStyle="1" w:styleId="7FD3118A4013444C8A27AB9312DA3F4E">
    <w:name w:val="7FD3118A4013444C8A27AB9312DA3F4E"/>
  </w:style>
  <w:style w:type="paragraph" w:customStyle="1" w:styleId="F11C77575A941748B0528A8DB8E425EB">
    <w:name w:val="F11C77575A941748B0528A8DB8E425EB"/>
  </w:style>
  <w:style w:type="paragraph" w:customStyle="1" w:styleId="DD42C04E6CDCF94CA204EF2AE6D6924C">
    <w:name w:val="DD42C04E6CDCF94CA204EF2AE6D6924C"/>
  </w:style>
  <w:style w:type="paragraph" w:customStyle="1" w:styleId="C6E3BA64DD6C034CA137AAA98D3C5673">
    <w:name w:val="C6E3BA64DD6C034CA137AAA98D3C567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</w:rPr>
  </w:style>
  <w:style w:type="paragraph" w:customStyle="1" w:styleId="0A48E5C61F62D144987DC11BE3E74BDD">
    <w:name w:val="0A48E5C61F62D144987DC11BE3E74BDD"/>
  </w:style>
  <w:style w:type="paragraph" w:customStyle="1" w:styleId="3B04E54BE99DE445B164C07C1BA9CCE4">
    <w:name w:val="3B04E54BE99DE445B164C07C1BA9CCE4"/>
  </w:style>
  <w:style w:type="paragraph" w:customStyle="1" w:styleId="2A4A0B5CB2A9C44694B9261D64E98F6F">
    <w:name w:val="2A4A0B5CB2A9C44694B9261D64E98F6F"/>
  </w:style>
  <w:style w:type="paragraph" w:customStyle="1" w:styleId="6E33DE0B76A6F149A8E204F08CCAAC82">
    <w:name w:val="6E33DE0B76A6F149A8E204F08CCAAC82"/>
  </w:style>
  <w:style w:type="paragraph" w:customStyle="1" w:styleId="1D4A912D415A8E4FBF786EBB0BCEFB9C">
    <w:name w:val="1D4A912D415A8E4FBF786EBB0BCEF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FAC6-DA43-864B-877B-634BABE2D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78</TotalTime>
  <Pages>1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2018-09-06T16:12:00Z</cp:lastPrinted>
  <dcterms:created xsi:type="dcterms:W3CDTF">2018-09-06T13:43:00Z</dcterms:created>
  <dcterms:modified xsi:type="dcterms:W3CDTF">2018-09-10T15:54:00Z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