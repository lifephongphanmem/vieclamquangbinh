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39" w:rsidRPr="00005AEF" w:rsidRDefault="00227739" w:rsidP="00D70063">
      <w:pPr>
        <w:pStyle w:val="Heading3"/>
        <w:rPr>
          <w:rFonts w:asciiTheme="minorHAnsi" w:hAnsiTheme="minorHAnsi"/>
        </w:rPr>
      </w:pPr>
    </w:p>
    <w:p w:rsidR="00227739" w:rsidRPr="00005AEF" w:rsidRDefault="001E048F" w:rsidP="00D70063">
      <w:pPr>
        <w:pStyle w:val="Heading3"/>
        <w:rPr>
          <w:rFonts w:asciiTheme="minorHAnsi" w:hAnsiTheme="minorHAnsi"/>
        </w:rPr>
      </w:pPr>
      <w:r w:rsidRPr="00005AEF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E0EDA" wp14:editId="6FDC85D4">
                <wp:simplePos x="0" y="0"/>
                <wp:positionH relativeFrom="margin">
                  <wp:align>right</wp:align>
                </wp:positionH>
                <wp:positionV relativeFrom="paragraph">
                  <wp:posOffset>267969</wp:posOffset>
                </wp:positionV>
                <wp:extent cx="5052483" cy="1812925"/>
                <wp:effectExtent l="0" t="0" r="15240" b="158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483" cy="181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7D" w:rsidRPr="009A4F53" w:rsidRDefault="00E02E7D" w:rsidP="008967C2">
                            <w:pPr>
                              <w:spacing w:after="0"/>
                              <w:jc w:val="center"/>
                              <w:rPr>
                                <w:b/>
                                <w:color w:val="1CADE4" w:themeColor="accent1"/>
                              </w:rPr>
                            </w:pPr>
                            <w:r w:rsidRPr="009A4F53">
                              <w:rPr>
                                <w:b/>
                                <w:color w:val="1CADE4" w:themeColor="accent1"/>
                              </w:rPr>
                              <w:t>HO THI LE DIEM</w:t>
                            </w:r>
                          </w:p>
                          <w:p w:rsidR="00094D7F" w:rsidRPr="009A4F53" w:rsidRDefault="00E02E7D" w:rsidP="008967C2">
                            <w:pPr>
                              <w:spacing w:after="0"/>
                              <w:jc w:val="center"/>
                              <w:rPr>
                                <w:b/>
                                <w:color w:val="1CADE4" w:themeColor="accent1"/>
                              </w:rPr>
                            </w:pPr>
                            <w:r w:rsidRPr="009A4F53">
                              <w:rPr>
                                <w:b/>
                                <w:color w:val="1CADE4" w:themeColor="accent1"/>
                              </w:rPr>
                              <w:t>MEDICAL SALE REPRESENTATIVE</w:t>
                            </w:r>
                          </w:p>
                          <w:tbl>
                            <w:tblPr>
                              <w:tblStyle w:val="TableGrid"/>
                              <w:tblW w:w="5350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365"/>
                            </w:tblGrid>
                            <w:tr w:rsidR="00094D7F" w:rsidRPr="009A4F53" w:rsidTr="001E048F">
                              <w:tc>
                                <w:tcPr>
                                  <w:tcW w:w="1985" w:type="dxa"/>
                                </w:tcPr>
                                <w:p w:rsidR="00094D7F" w:rsidRPr="009A4F53" w:rsidRDefault="00094D7F" w:rsidP="008967C2">
                                  <w:pPr>
                                    <w:pStyle w:val="ContactInfo"/>
                                    <w:spacing w:line="276" w:lineRule="auto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137BBCE1" wp14:editId="0D09CA06">
                                        <wp:extent cx="177800" cy="177800"/>
                                        <wp:effectExtent l="0" t="0" r="0" b="0"/>
                                        <wp:docPr id="68" name="Picture 68" descr="Kết quả hình ảnh cho address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Kết quả hình ảnh cho address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302" cy="180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094D7F" w:rsidRPr="009A4F53" w:rsidRDefault="001E048F" w:rsidP="008967C2">
                                  <w:pPr>
                                    <w:rPr>
                                      <w:rFonts w:eastAsiaTheme="minorHAnsi" w:cs="Arial"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rFonts w:eastAsiaTheme="minorHAnsi" w:cs="Arial"/>
                                      <w:lang w:eastAsia="en-US"/>
                                    </w:rPr>
                                    <w:t>QUANG NAM, VIET NAM</w:t>
                                  </w:r>
                                </w:p>
                              </w:tc>
                            </w:tr>
                            <w:tr w:rsidR="00094D7F" w:rsidRPr="009A4F53" w:rsidTr="001E048F">
                              <w:tc>
                                <w:tcPr>
                                  <w:tcW w:w="1985" w:type="dxa"/>
                                </w:tcPr>
                                <w:p w:rsidR="00094D7F" w:rsidRPr="009A4F53" w:rsidRDefault="00094D7F" w:rsidP="008967C2">
                                  <w:pPr>
                                    <w:pStyle w:val="ContactInfo"/>
                                    <w:rPr>
                                      <w:b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4B980A31" wp14:editId="22CBD49E">
                                        <wp:extent cx="177800" cy="177800"/>
                                        <wp:effectExtent l="0" t="0" r="0" b="0"/>
                                        <wp:docPr id="69" name="Picture 69" descr="Kết quả hình ảnh cho phon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Kết quả hình ảnh cho phon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7800" cy="17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094D7F" w:rsidRPr="009A4F53" w:rsidRDefault="001E048F" w:rsidP="008967C2">
                                  <w:pPr>
                                    <w:pStyle w:val="ContactInfo"/>
                                  </w:pPr>
                                  <w:r w:rsidRPr="009A4F53">
                                    <w:t>+841633364376</w:t>
                                  </w:r>
                                </w:p>
                              </w:tc>
                            </w:tr>
                            <w:tr w:rsidR="00094D7F" w:rsidRPr="009A4F53" w:rsidTr="001E048F">
                              <w:tc>
                                <w:tcPr>
                                  <w:tcW w:w="1985" w:type="dxa"/>
                                </w:tcPr>
                                <w:p w:rsidR="00094D7F" w:rsidRPr="009A4F53" w:rsidRDefault="00094D7F" w:rsidP="008967C2">
                                  <w:pPr>
                                    <w:pStyle w:val="ContactInfo"/>
                                    <w:rPr>
                                      <w:noProof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00A86A93" wp14:editId="580D2D38">
                                        <wp:extent cx="203681" cy="203681"/>
                                        <wp:effectExtent l="0" t="0" r="6350" b="6350"/>
                                        <wp:docPr id="70" name="Picture 70" descr="Kết quả hình ảnh cho Email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Kết quả hình ảnh cho Email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211143" cy="2111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094D7F" w:rsidRPr="009A4F53" w:rsidRDefault="00005AEF" w:rsidP="008967C2">
                                  <w:pPr>
                                    <w:pStyle w:val="ContactInfo"/>
                                  </w:pPr>
                                  <w:r>
                                    <w:t>holediem266</w:t>
                                  </w:r>
                                  <w:r w:rsidR="001E048F" w:rsidRPr="009A4F53">
                                    <w:t>@gmail.com</w:t>
                                  </w:r>
                                </w:p>
                              </w:tc>
                            </w:tr>
                            <w:tr w:rsidR="001E048F" w:rsidRPr="009A4F53" w:rsidTr="001E048F">
                              <w:tc>
                                <w:tcPr>
                                  <w:tcW w:w="1985" w:type="dxa"/>
                                </w:tcPr>
                                <w:p w:rsidR="001E048F" w:rsidRPr="009A4F53" w:rsidRDefault="001E048F" w:rsidP="008967C2">
                                  <w:pPr>
                                    <w:pStyle w:val="ContactInfo"/>
                                    <w:ind w:right="-795"/>
                                    <w:rPr>
                                      <w:noProof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t>DATE OF BIRTH</w:t>
                                  </w:r>
                                </w:p>
                                <w:p w:rsidR="001E048F" w:rsidRPr="009A4F53" w:rsidRDefault="001E048F" w:rsidP="008967C2">
                                  <w:pPr>
                                    <w:pStyle w:val="ContactInfo"/>
                                    <w:ind w:right="-795"/>
                                    <w:rPr>
                                      <w:noProof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1E048F" w:rsidRPr="009A4F53" w:rsidRDefault="001E048F" w:rsidP="008967C2">
                                  <w:pPr>
                                    <w:pStyle w:val="ContactInfo"/>
                                  </w:pPr>
                                  <w:r w:rsidRPr="009A4F53">
                                    <w:t>07/07/1994</w:t>
                                  </w:r>
                                </w:p>
                                <w:p w:rsidR="001E048F" w:rsidRPr="009A4F53" w:rsidRDefault="001E048F" w:rsidP="008967C2">
                                  <w:pPr>
                                    <w:pStyle w:val="ContactInfo"/>
                                  </w:pPr>
                                  <w:r w:rsidRPr="009A4F53">
                                    <w:t>FEMAL</w:t>
                                  </w:r>
                                </w:p>
                              </w:tc>
                            </w:tr>
                          </w:tbl>
                          <w:p w:rsidR="00094D7F" w:rsidRPr="009A4F53" w:rsidRDefault="00094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E0ED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346.65pt;margin-top:21.1pt;width:397.85pt;height:142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" fillcolor="white [3201]" strokecolor="#2683c6 [3205]" strokeweight="1.25pt">
                <v:textbox>
                  <w:txbxContent>
                    <w:p w:rsidR="00E02E7D" w:rsidRPr="009A4F53" w:rsidRDefault="00E02E7D" w:rsidP="008967C2">
                      <w:pPr>
                        <w:spacing w:after="0"/>
                        <w:jc w:val="center"/>
                        <w:rPr>
                          <w:b/>
                          <w:color w:val="1CADE4" w:themeColor="accent1"/>
                        </w:rPr>
                      </w:pPr>
                      <w:r w:rsidRPr="009A4F53">
                        <w:rPr>
                          <w:b/>
                          <w:color w:val="1CADE4" w:themeColor="accent1"/>
                        </w:rPr>
                        <w:t>HO THI LE DIEM</w:t>
                      </w:r>
                    </w:p>
                    <w:p w:rsidR="00094D7F" w:rsidRPr="009A4F53" w:rsidRDefault="00E02E7D" w:rsidP="008967C2">
                      <w:pPr>
                        <w:spacing w:after="0"/>
                        <w:jc w:val="center"/>
                        <w:rPr>
                          <w:b/>
                          <w:color w:val="1CADE4" w:themeColor="accent1"/>
                        </w:rPr>
                      </w:pPr>
                      <w:r w:rsidRPr="009A4F53">
                        <w:rPr>
                          <w:b/>
                          <w:color w:val="1CADE4" w:themeColor="accent1"/>
                        </w:rPr>
                        <w:t>MEDICAL SALE REPRESENTATIVE</w:t>
                      </w:r>
                    </w:p>
                    <w:tbl>
                      <w:tblPr>
                        <w:tblStyle w:val="TableGrid"/>
                        <w:tblW w:w="5350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365"/>
                      </w:tblGrid>
                      <w:tr w:rsidR="00094D7F" w:rsidRPr="009A4F53" w:rsidTr="001E048F">
                        <w:tc>
                          <w:tcPr>
                            <w:tcW w:w="1985" w:type="dxa"/>
                          </w:tcPr>
                          <w:p w:rsidR="00094D7F" w:rsidRPr="009A4F53" w:rsidRDefault="00094D7F" w:rsidP="008967C2">
                            <w:pPr>
                              <w:pStyle w:val="ContactInfo"/>
                              <w:spacing w:line="276" w:lineRule="auto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37BBCE1" wp14:editId="0D09CA06">
                                  <wp:extent cx="177800" cy="177800"/>
                                  <wp:effectExtent l="0" t="0" r="0" b="0"/>
                                  <wp:docPr id="68" name="Picture 68" descr="Kết quả hình ảnh cho address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Kết quả hình ảnh cho address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02" cy="180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094D7F" w:rsidRPr="009A4F53" w:rsidRDefault="001E048F" w:rsidP="008967C2">
                            <w:pPr>
                              <w:rPr>
                                <w:rFonts w:eastAsiaTheme="minorHAnsi" w:cs="Arial"/>
                                <w:lang w:eastAsia="en-US"/>
                              </w:rPr>
                            </w:pPr>
                            <w:r w:rsidRPr="009A4F53">
                              <w:rPr>
                                <w:rFonts w:eastAsiaTheme="minorHAnsi" w:cs="Arial"/>
                                <w:lang w:eastAsia="en-US"/>
                              </w:rPr>
                              <w:t>QUANG NAM, VIET NAM</w:t>
                            </w:r>
                          </w:p>
                        </w:tc>
                      </w:tr>
                      <w:tr w:rsidR="00094D7F" w:rsidRPr="009A4F53" w:rsidTr="001E048F">
                        <w:tc>
                          <w:tcPr>
                            <w:tcW w:w="1985" w:type="dxa"/>
                          </w:tcPr>
                          <w:p w:rsidR="00094D7F" w:rsidRPr="009A4F53" w:rsidRDefault="00094D7F" w:rsidP="008967C2">
                            <w:pPr>
                              <w:pStyle w:val="ContactInfo"/>
                              <w:rPr>
                                <w:b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B980A31" wp14:editId="22CBD49E">
                                  <wp:extent cx="177800" cy="177800"/>
                                  <wp:effectExtent l="0" t="0" r="0" b="0"/>
                                  <wp:docPr id="69" name="Picture 69" descr="Kết quả hình ảnh cho phon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Kết quả hình ảnh cho phon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094D7F" w:rsidRPr="009A4F53" w:rsidRDefault="001E048F" w:rsidP="008967C2">
                            <w:pPr>
                              <w:pStyle w:val="ContactInfo"/>
                            </w:pPr>
                            <w:r w:rsidRPr="009A4F53">
                              <w:t>+841633364376</w:t>
                            </w:r>
                          </w:p>
                        </w:tc>
                      </w:tr>
                      <w:tr w:rsidR="00094D7F" w:rsidRPr="009A4F53" w:rsidTr="001E048F">
                        <w:tc>
                          <w:tcPr>
                            <w:tcW w:w="1985" w:type="dxa"/>
                          </w:tcPr>
                          <w:p w:rsidR="00094D7F" w:rsidRPr="009A4F53" w:rsidRDefault="00094D7F" w:rsidP="008967C2">
                            <w:pPr>
                              <w:pStyle w:val="ContactInfo"/>
                              <w:rPr>
                                <w:noProof/>
                                <w:lang w:eastAsia="en-US"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0A86A93" wp14:editId="580D2D38">
                                  <wp:extent cx="203681" cy="203681"/>
                                  <wp:effectExtent l="0" t="0" r="6350" b="6350"/>
                                  <wp:docPr id="70" name="Picture 70" descr="Kết quả hình ảnh cho 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Kết quả hình ảnh cho 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11143" cy="211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094D7F" w:rsidRPr="009A4F53" w:rsidRDefault="00005AEF" w:rsidP="008967C2">
                            <w:pPr>
                              <w:pStyle w:val="ContactInfo"/>
                            </w:pPr>
                            <w:r>
                              <w:t>holediem266</w:t>
                            </w:r>
                            <w:r w:rsidR="001E048F" w:rsidRPr="009A4F53">
                              <w:t>@gmail.com</w:t>
                            </w:r>
                          </w:p>
                        </w:tc>
                      </w:tr>
                      <w:tr w:rsidR="001E048F" w:rsidRPr="009A4F53" w:rsidTr="001E048F">
                        <w:tc>
                          <w:tcPr>
                            <w:tcW w:w="1985" w:type="dxa"/>
                          </w:tcPr>
                          <w:p w:rsidR="001E048F" w:rsidRPr="009A4F53" w:rsidRDefault="001E048F" w:rsidP="008967C2">
                            <w:pPr>
                              <w:pStyle w:val="ContactInfo"/>
                              <w:ind w:right="-795"/>
                              <w:rPr>
                                <w:noProof/>
                                <w:lang w:eastAsia="en-US"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t>DATE OF BIRTH</w:t>
                            </w:r>
                          </w:p>
                          <w:p w:rsidR="001E048F" w:rsidRPr="009A4F53" w:rsidRDefault="001E048F" w:rsidP="008967C2">
                            <w:pPr>
                              <w:pStyle w:val="ContactInfo"/>
                              <w:ind w:right="-795"/>
                              <w:rPr>
                                <w:noProof/>
                                <w:lang w:eastAsia="en-US"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1E048F" w:rsidRPr="009A4F53" w:rsidRDefault="001E048F" w:rsidP="008967C2">
                            <w:pPr>
                              <w:pStyle w:val="ContactInfo"/>
                            </w:pPr>
                            <w:r w:rsidRPr="009A4F53">
                              <w:t>07/07/1994</w:t>
                            </w:r>
                          </w:p>
                          <w:p w:rsidR="001E048F" w:rsidRPr="009A4F53" w:rsidRDefault="001E048F" w:rsidP="008967C2">
                            <w:pPr>
                              <w:pStyle w:val="ContactInfo"/>
                            </w:pPr>
                            <w:r w:rsidRPr="009A4F53">
                              <w:t>FEMAL</w:t>
                            </w:r>
                          </w:p>
                        </w:tc>
                      </w:tr>
                    </w:tbl>
                    <w:p w:rsidR="00094D7F" w:rsidRPr="009A4F53" w:rsidRDefault="00094D7F"/>
                  </w:txbxContent>
                </v:textbox>
                <w10:wrap anchorx="margin"/>
              </v:shape>
            </w:pict>
          </mc:Fallback>
        </mc:AlternateContent>
      </w:r>
    </w:p>
    <w:p w:rsidR="00227739" w:rsidRPr="00005AEF" w:rsidRDefault="00227739" w:rsidP="00D70063">
      <w:pPr>
        <w:pStyle w:val="Heading3"/>
        <w:rPr>
          <w:rFonts w:asciiTheme="minorHAnsi" w:hAnsiTheme="minorHAnsi"/>
        </w:rPr>
      </w:pPr>
    </w:p>
    <w:p w:rsidR="00227739" w:rsidRPr="00005AEF" w:rsidRDefault="00A57714" w:rsidP="00D70063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bookmarkStart w:id="0" w:name="_GoBack"/>
      <w:bookmarkEnd w:id="0"/>
    </w:p>
    <w:p w:rsidR="00227739" w:rsidRPr="00005AEF" w:rsidRDefault="00227739" w:rsidP="00D70063">
      <w:pPr>
        <w:pStyle w:val="Heading3"/>
        <w:rPr>
          <w:rFonts w:asciiTheme="minorHAnsi" w:hAnsiTheme="minorHAnsi"/>
        </w:rPr>
      </w:pPr>
    </w:p>
    <w:p w:rsidR="00E02E7D" w:rsidRPr="00005AEF" w:rsidRDefault="00E02E7D" w:rsidP="00D70063">
      <w:pPr>
        <w:pStyle w:val="Heading3"/>
        <w:rPr>
          <w:rFonts w:asciiTheme="minorHAnsi" w:hAnsiTheme="minorHAnsi"/>
          <w:b/>
          <w:iCs/>
          <w:color w:val="auto"/>
          <w:sz w:val="28"/>
        </w:rPr>
      </w:pPr>
    </w:p>
    <w:p w:rsidR="008967C2" w:rsidRPr="00005AEF" w:rsidRDefault="008967C2" w:rsidP="008967C2">
      <w:pPr>
        <w:pStyle w:val="Heading4"/>
        <w:rPr>
          <w:rFonts w:asciiTheme="minorHAnsi" w:hAnsiTheme="minorHAnsi"/>
        </w:rPr>
      </w:pPr>
    </w:p>
    <w:p w:rsidR="008967C2" w:rsidRPr="00005AEF" w:rsidRDefault="004F1854" w:rsidP="008967C2">
      <w:pPr>
        <w:pStyle w:val="Heading5"/>
      </w:pPr>
      <w:r w:rsidRPr="00005A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-1518920</wp:posOffset>
                </wp:positionH>
                <wp:positionV relativeFrom="paragraph">
                  <wp:posOffset>388620</wp:posOffset>
                </wp:positionV>
                <wp:extent cx="20764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9719E" id="Straight Connector 7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9.6pt,30.6pt" to="43.9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8cuQEAAMUDAAAOAAAAZHJzL2Uyb0RvYy54bWysU8GOEzEMvSPxD1HudKbVso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" strokecolor="#1cade4 [3204]"/>
            </w:pict>
          </mc:Fallback>
        </mc:AlternateContent>
      </w:r>
    </w:p>
    <w:p w:rsidR="00D70063" w:rsidRPr="00005AEF" w:rsidRDefault="004F1854" w:rsidP="004F1854">
      <w:pPr>
        <w:pStyle w:val="BoldNormal14"/>
        <w:rPr>
          <w:rFonts w:asciiTheme="minorHAnsi" w:hAnsiTheme="minorHAnsi"/>
          <w:color w:val="1CADE4" w:themeColor="accent1"/>
        </w:rPr>
      </w:pPr>
      <w:r w:rsidRPr="00005AEF">
        <w:rPr>
          <w:rFonts w:asciiTheme="minorHAnsi" w:hAnsiTheme="minorHAnsi"/>
          <w:noProof/>
          <w:color w:val="1CADE4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4F66A" wp14:editId="3B5E3A6B">
                <wp:simplePos x="0" y="0"/>
                <wp:positionH relativeFrom="column">
                  <wp:posOffset>1856740</wp:posOffset>
                </wp:positionH>
                <wp:positionV relativeFrom="paragraph">
                  <wp:posOffset>104140</wp:posOffset>
                </wp:positionV>
                <wp:extent cx="207645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F7481" id="Straight Connector 7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8.2pt" to="309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axuQEAAMUDAAAOAAAAZHJzL2Uyb0RvYy54bWysU8GOEzEMvSPxD1HudKYVu4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" strokecolor="#1cade4 [3204]"/>
            </w:pict>
          </mc:Fallback>
        </mc:AlternateContent>
      </w:r>
      <w:r w:rsidR="00D70063" w:rsidRPr="00005AEF">
        <w:rPr>
          <w:rFonts w:asciiTheme="minorHAnsi" w:hAnsiTheme="minorHAnsi"/>
          <w:noProof/>
          <w:color w:val="1CADE4" w:themeColor="accent1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8F3E2A7" wp14:editId="2F4AFAF5">
                <wp:simplePos x="0" y="0"/>
                <wp:positionH relativeFrom="leftMargin">
                  <wp:posOffset>647700</wp:posOffset>
                </wp:positionH>
                <wp:positionV relativeFrom="margin">
                  <wp:posOffset>190500</wp:posOffset>
                </wp:positionV>
                <wp:extent cx="3181350" cy="10149205"/>
                <wp:effectExtent l="0" t="0" r="0" b="4445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0149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853" w:rsidRPr="00E55BF4" w:rsidRDefault="00E25853" w:rsidP="00094D7F"/>
                          <w:p w:rsidR="00034F43" w:rsidRPr="00E55BF4" w:rsidRDefault="008967C2" w:rsidP="00227739">
                            <w:pPr>
                              <w:rPr>
                                <w:lang w:eastAsia="ja-JP"/>
                              </w:rPr>
                            </w:pPr>
                            <w:r w:rsidRPr="00E55BF4">
                              <w:rPr>
                                <w:noProof/>
                              </w:rPr>
                              <w:drawing>
                                <wp:inline distT="0" distB="0" distL="0" distR="0" wp14:anchorId="6C5D0867" wp14:editId="4818427E">
                                  <wp:extent cx="1257935" cy="1821960"/>
                                  <wp:effectExtent l="0" t="0" r="0" b="698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DSC_0519.JP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6638" cy="1863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25853" w:rsidRPr="00E55BF4" w:rsidRDefault="00E25853" w:rsidP="004F1854">
                            <w:pPr>
                              <w:pStyle w:val="BoldNormal14"/>
                              <w:rPr>
                                <w:rFonts w:asciiTheme="minorHAnsi" w:hAnsiTheme="minorHAnsi"/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</w:t>
                            </w:r>
                          </w:p>
                          <w:p w:rsidR="00E02E7D" w:rsidRPr="00E55BF4" w:rsidRDefault="00E02E7D" w:rsidP="004F1854">
                            <w:pPr>
                              <w:tabs>
                                <w:tab w:val="right" w:pos="7722"/>
                              </w:tabs>
                              <w:spacing w:before="80" w:after="80" w:line="240" w:lineRule="auto"/>
                              <w:ind w:left="360"/>
                              <w:rPr>
                                <w:rFonts w:cs="Arial"/>
                              </w:rPr>
                            </w:pPr>
                            <w:r w:rsidRPr="00E55BF4">
                              <w:rPr>
                                <w:rFonts w:cs="Arial"/>
                              </w:rPr>
                              <w:t>To work in an organization, which could nurture my leadership qualities and where  I get opportunities to grow and hence contribute to the development of the organization and self.</w:t>
                            </w:r>
                          </w:p>
                          <w:p w:rsidR="00E02E7D" w:rsidRPr="00E55BF4" w:rsidRDefault="00E02E7D" w:rsidP="004F1854">
                            <w:pPr>
                              <w:tabs>
                                <w:tab w:val="right" w:pos="7722"/>
                              </w:tabs>
                              <w:spacing w:before="80" w:after="80" w:line="240" w:lineRule="auto"/>
                              <w:ind w:left="360"/>
                              <w:rPr>
                                <w:rFonts w:cs="Arial"/>
                              </w:rPr>
                            </w:pPr>
                            <w:r w:rsidRPr="00E55BF4">
                              <w:rPr>
                                <w:rFonts w:cs="Arial"/>
                              </w:rPr>
                              <w:t>Become a regional manager after 3 years.</w:t>
                            </w:r>
                          </w:p>
                          <w:p w:rsidR="00B400DC" w:rsidRPr="00E55BF4" w:rsidRDefault="00B400DC" w:rsidP="00B400DC">
                            <w:pPr>
                              <w:pStyle w:val="ListParagraph"/>
                              <w:tabs>
                                <w:tab w:val="right" w:pos="7722"/>
                              </w:tabs>
                              <w:spacing w:before="80" w:after="80" w:line="240" w:lineRule="auto"/>
                              <w:rPr>
                                <w:rFonts w:asciiTheme="minorHAnsi" w:hAnsiTheme="minorHAnsi" w:cs="Arial"/>
                                <w:szCs w:val="24"/>
                              </w:rPr>
                            </w:pPr>
                          </w:p>
                          <w:p w:rsidR="00B400DC" w:rsidRPr="00E55BF4" w:rsidRDefault="00E02E7D" w:rsidP="00E55BF4">
                            <w:pPr>
                              <w:pStyle w:val="BoldNormal14"/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  <w:t>SKILLS AND COMPETENCES</w:t>
                            </w:r>
                          </w:p>
                          <w:p w:rsidR="00F02614" w:rsidRPr="00E55BF4" w:rsidRDefault="00DC029B" w:rsidP="00F02614">
                            <w:pPr>
                              <w:spacing w:after="0"/>
                            </w:pPr>
                            <w:r w:rsidRPr="00E55BF4">
                              <w:t>Verbal and written c</w:t>
                            </w:r>
                            <w:r w:rsidR="00115598" w:rsidRPr="00E55BF4">
                              <w:t>ommunication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034F43" w:rsidRPr="00E55BF4" w:rsidTr="000D16AF"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/>
                              </w:tc>
                              <w:tc>
                                <w:tcPr>
                                  <w:tcW w:w="562" w:type="dxa"/>
                                </w:tcPr>
                                <w:p w:rsidR="000D16AF" w:rsidRPr="00E55BF4" w:rsidRDefault="000D16AF" w:rsidP="00D70063"/>
                              </w:tc>
                            </w:tr>
                          </w:tbl>
                          <w:p w:rsidR="00F02614" w:rsidRPr="00E55BF4" w:rsidRDefault="003530CE" w:rsidP="00F02614">
                            <w:pPr>
                              <w:spacing w:after="0"/>
                            </w:pPr>
                            <w:r w:rsidRPr="00E55BF4">
                              <w:br/>
                            </w:r>
                            <w:r w:rsidR="00F02614" w:rsidRPr="00E55BF4">
                              <w:t>Leadership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8967C2" w:rsidRPr="00E55BF4" w:rsidTr="00D20468"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2" w:type="dxa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2" w:type="dxa"/>
                                </w:tcPr>
                                <w:p w:rsidR="008967C2" w:rsidRPr="00E55BF4" w:rsidRDefault="008967C2" w:rsidP="00F02614"/>
                              </w:tc>
                            </w:tr>
                          </w:tbl>
                          <w:p w:rsidR="00D149B8" w:rsidRPr="00E55BF4" w:rsidRDefault="00D149B8" w:rsidP="00F02614">
                            <w:pPr>
                              <w:spacing w:after="0"/>
                            </w:pPr>
                            <w:r w:rsidRPr="00E55BF4">
                              <w:br/>
                            </w:r>
                            <w:r w:rsidR="00E55BF4">
                              <w:t>Sales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034F43" w:rsidRPr="00E55BF4" w:rsidTr="000D16AF"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2" w:type="dxa"/>
                                </w:tcPr>
                                <w:p w:rsidR="000D16AF" w:rsidRPr="00E55BF4" w:rsidRDefault="000D16AF" w:rsidP="00F02614"/>
                              </w:tc>
                            </w:tr>
                          </w:tbl>
                          <w:p w:rsidR="008967C2" w:rsidRPr="00E55BF4" w:rsidRDefault="008967C2" w:rsidP="004B496F">
                            <w:pPr>
                              <w:pStyle w:val="Heading2"/>
                              <w:rPr>
                                <w:rFonts w:asciiTheme="minorHAnsi" w:hAnsi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  <w:caps w:val="0"/>
                                <w:color w:val="auto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8967C2" w:rsidRPr="00E55BF4" w:rsidTr="00AC7BB0"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2" w:type="dxa"/>
                                </w:tcPr>
                                <w:p w:rsidR="008967C2" w:rsidRPr="00E55BF4" w:rsidRDefault="008967C2" w:rsidP="008967C2"/>
                              </w:tc>
                            </w:tr>
                          </w:tbl>
                          <w:p w:rsidR="00E55BF4" w:rsidRDefault="00E55BF4" w:rsidP="004F1854">
                            <w:pPr>
                              <w:pStyle w:val="BoldNormal14"/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  <w:t xml:space="preserve"> </w:t>
                            </w:r>
                          </w:p>
                          <w:p w:rsidR="00B400DC" w:rsidRPr="00E55BF4" w:rsidRDefault="00CE79B6" w:rsidP="004F1854">
                            <w:pPr>
                              <w:pStyle w:val="BoldNormal14"/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  <w:t>INTEREST</w:t>
                            </w:r>
                            <w:r w:rsidR="00E55BF4" w:rsidRPr="00E55BF4">
                              <w:rPr>
                                <w:b w:val="0"/>
                                <w:color w:val="1CADE4" w:themeColor="accent1"/>
                              </w:rPr>
                              <w:t xml:space="preserve"> </w:t>
                            </w:r>
                          </w:p>
                          <w:p w:rsidR="00CE79B6" w:rsidRPr="00E55BF4" w:rsidRDefault="00CE79B6" w:rsidP="00CE79B6">
                            <w:pPr>
                              <w:pStyle w:val="BoldNormal14"/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</w:rPr>
                              <w:t xml:space="preserve">- </w:t>
                            </w:r>
                            <w:r w:rsidRPr="00E55BF4"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  <w:t>Reading/ Waching movie</w:t>
                            </w:r>
                          </w:p>
                          <w:p w:rsidR="00CE79B6" w:rsidRPr="00E55BF4" w:rsidRDefault="00CE79B6" w:rsidP="00CE79B6">
                            <w:pPr>
                              <w:pStyle w:val="BoldNormal14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8967C2" w:rsidRPr="00E55BF4" w:rsidRDefault="008967C2" w:rsidP="004B496F">
                            <w:pPr>
                              <w:pStyle w:val="Heading2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B400DC" w:rsidRPr="00E55BF4" w:rsidRDefault="00B400DC" w:rsidP="004B496F">
                            <w:pPr>
                              <w:pStyle w:val="Heading2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E2A7" id="Text Box 2" o:spid="_x0000_s1027" type="#_x0000_t202" alt="Sidebar text box" style="position:absolute;margin-left:51pt;margin-top:15pt;width:250.5pt;height:79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" filled="f" stroked="f">
                <v:textbox inset="0,0,0,0">
                  <w:txbxContent>
                    <w:p w:rsidR="00E25853" w:rsidRPr="00E55BF4" w:rsidRDefault="00E25853" w:rsidP="00094D7F"/>
                    <w:p w:rsidR="00034F43" w:rsidRPr="00E55BF4" w:rsidRDefault="008967C2" w:rsidP="00227739">
                      <w:pPr>
                        <w:rPr>
                          <w:lang w:eastAsia="ja-JP"/>
                        </w:rPr>
                      </w:pPr>
                      <w:r w:rsidRPr="00E55BF4">
                        <w:rPr>
                          <w:noProof/>
                        </w:rPr>
                        <w:drawing>
                          <wp:inline distT="0" distB="0" distL="0" distR="0" wp14:anchorId="6C5D0867" wp14:editId="4818427E">
                            <wp:extent cx="1257935" cy="1821960"/>
                            <wp:effectExtent l="0" t="0" r="0" b="698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DSC_0519.JP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6638" cy="1863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25853" w:rsidRPr="00E55BF4" w:rsidRDefault="00E25853" w:rsidP="004F1854">
                      <w:pPr>
                        <w:pStyle w:val="BoldNormal14"/>
                        <w:rPr>
                          <w:rFonts w:asciiTheme="minorHAnsi" w:hAnsiTheme="minorHAnsi"/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BF4">
                        <w:rPr>
                          <w:rFonts w:asciiTheme="minorHAnsi" w:hAnsiTheme="minorHAnsi"/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</w:t>
                      </w:r>
                    </w:p>
                    <w:p w:rsidR="00E02E7D" w:rsidRPr="00E55BF4" w:rsidRDefault="00E02E7D" w:rsidP="004F1854">
                      <w:pPr>
                        <w:tabs>
                          <w:tab w:val="right" w:pos="7722"/>
                        </w:tabs>
                        <w:spacing w:before="80" w:after="80" w:line="240" w:lineRule="auto"/>
                        <w:ind w:left="360"/>
                        <w:rPr>
                          <w:rFonts w:cs="Arial"/>
                        </w:rPr>
                      </w:pPr>
                      <w:r w:rsidRPr="00E55BF4">
                        <w:rPr>
                          <w:rFonts w:cs="Arial"/>
                        </w:rPr>
                        <w:t>To work in an organization, which could nurture my leadership qualities and where  I get opportunities to grow and hence contribute to the development of the organization and self.</w:t>
                      </w:r>
                    </w:p>
                    <w:p w:rsidR="00E02E7D" w:rsidRPr="00E55BF4" w:rsidRDefault="00E02E7D" w:rsidP="004F1854">
                      <w:pPr>
                        <w:tabs>
                          <w:tab w:val="right" w:pos="7722"/>
                        </w:tabs>
                        <w:spacing w:before="80" w:after="80" w:line="240" w:lineRule="auto"/>
                        <w:ind w:left="360"/>
                        <w:rPr>
                          <w:rFonts w:cs="Arial"/>
                        </w:rPr>
                      </w:pPr>
                      <w:r w:rsidRPr="00E55BF4">
                        <w:rPr>
                          <w:rFonts w:cs="Arial"/>
                        </w:rPr>
                        <w:t>Become a regional manager after 3 years.</w:t>
                      </w:r>
                    </w:p>
                    <w:p w:rsidR="00B400DC" w:rsidRPr="00E55BF4" w:rsidRDefault="00B400DC" w:rsidP="00B400DC">
                      <w:pPr>
                        <w:pStyle w:val="ListParagraph"/>
                        <w:tabs>
                          <w:tab w:val="right" w:pos="7722"/>
                        </w:tabs>
                        <w:spacing w:before="80" w:after="80" w:line="240" w:lineRule="auto"/>
                        <w:rPr>
                          <w:rFonts w:asciiTheme="minorHAnsi" w:hAnsiTheme="minorHAnsi" w:cs="Arial"/>
                          <w:szCs w:val="24"/>
                        </w:rPr>
                      </w:pPr>
                    </w:p>
                    <w:p w:rsidR="00B400DC" w:rsidRPr="00E55BF4" w:rsidRDefault="00E02E7D" w:rsidP="00E55BF4">
                      <w:pPr>
                        <w:pStyle w:val="BoldNormal14"/>
                        <w:rPr>
                          <w:rFonts w:asciiTheme="minorHAnsi" w:hAnsiTheme="minorHAnsi"/>
                          <w:color w:val="1CADE4" w:themeColor="accent1"/>
                        </w:rPr>
                      </w:pPr>
                      <w:r w:rsidRPr="00E55BF4">
                        <w:rPr>
                          <w:rFonts w:asciiTheme="minorHAnsi" w:hAnsiTheme="minorHAnsi"/>
                          <w:color w:val="1CADE4" w:themeColor="accent1"/>
                        </w:rPr>
                        <w:t>SKILLS AND COMPETENCES</w:t>
                      </w:r>
                    </w:p>
                    <w:p w:rsidR="00F02614" w:rsidRPr="00E55BF4" w:rsidRDefault="00DC029B" w:rsidP="00F02614">
                      <w:pPr>
                        <w:spacing w:after="0"/>
                      </w:pPr>
                      <w:r w:rsidRPr="00E55BF4">
                        <w:t>Verbal and written c</w:t>
                      </w:r>
                      <w:r w:rsidR="00115598" w:rsidRPr="00E55BF4">
                        <w:t>ommunication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034F43" w:rsidRPr="00E55BF4" w:rsidTr="000D16AF"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/>
                        </w:tc>
                        <w:tc>
                          <w:tcPr>
                            <w:tcW w:w="562" w:type="dxa"/>
                          </w:tcPr>
                          <w:p w:rsidR="000D16AF" w:rsidRPr="00E55BF4" w:rsidRDefault="000D16AF" w:rsidP="00D70063"/>
                        </w:tc>
                      </w:tr>
                    </w:tbl>
                    <w:p w:rsidR="00F02614" w:rsidRPr="00E55BF4" w:rsidRDefault="003530CE" w:rsidP="00F02614">
                      <w:pPr>
                        <w:spacing w:after="0"/>
                      </w:pPr>
                      <w:r w:rsidRPr="00E55BF4">
                        <w:br/>
                      </w:r>
                      <w:r w:rsidR="00F02614" w:rsidRPr="00E55BF4">
                        <w:t>Leadership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8967C2" w:rsidRPr="00E55BF4" w:rsidTr="00D20468"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2" w:type="dxa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2" w:type="dxa"/>
                          </w:tcPr>
                          <w:p w:rsidR="008967C2" w:rsidRPr="00E55BF4" w:rsidRDefault="008967C2" w:rsidP="00F02614"/>
                        </w:tc>
                      </w:tr>
                    </w:tbl>
                    <w:p w:rsidR="00D149B8" w:rsidRPr="00E55BF4" w:rsidRDefault="00D149B8" w:rsidP="00F02614">
                      <w:pPr>
                        <w:spacing w:after="0"/>
                      </w:pPr>
                      <w:r w:rsidRPr="00E55BF4">
                        <w:br/>
                      </w:r>
                      <w:r w:rsidR="00E55BF4">
                        <w:t>Sales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034F43" w:rsidRPr="00E55BF4" w:rsidTr="000D16AF"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2" w:type="dxa"/>
                          </w:tcPr>
                          <w:p w:rsidR="000D16AF" w:rsidRPr="00E55BF4" w:rsidRDefault="000D16AF" w:rsidP="00F02614"/>
                        </w:tc>
                      </w:tr>
                    </w:tbl>
                    <w:p w:rsidR="008967C2" w:rsidRPr="00E55BF4" w:rsidRDefault="008967C2" w:rsidP="004B496F">
                      <w:pPr>
                        <w:pStyle w:val="Heading2"/>
                        <w:rPr>
                          <w:rFonts w:asciiTheme="minorHAnsi" w:hAnsiTheme="minorHAnsi"/>
                          <w:color w:val="auto"/>
                          <w:sz w:val="24"/>
                          <w:szCs w:val="24"/>
                        </w:rPr>
                      </w:pPr>
                      <w:r w:rsidRPr="00E55BF4">
                        <w:rPr>
                          <w:rFonts w:asciiTheme="minorHAnsi" w:hAnsiTheme="minorHAnsi"/>
                          <w:caps w:val="0"/>
                          <w:color w:val="auto"/>
                          <w:sz w:val="24"/>
                          <w:szCs w:val="24"/>
                        </w:rPr>
                        <w:t>Teamwork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8967C2" w:rsidRPr="00E55BF4" w:rsidTr="00AC7BB0"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2" w:type="dxa"/>
                          </w:tcPr>
                          <w:p w:rsidR="008967C2" w:rsidRPr="00E55BF4" w:rsidRDefault="008967C2" w:rsidP="008967C2"/>
                        </w:tc>
                      </w:tr>
                    </w:tbl>
                    <w:p w:rsidR="00E55BF4" w:rsidRDefault="00E55BF4" w:rsidP="004F1854">
                      <w:pPr>
                        <w:pStyle w:val="BoldNormal14"/>
                        <w:rPr>
                          <w:rFonts w:asciiTheme="minorHAnsi" w:hAnsiTheme="minorHAnsi"/>
                          <w:color w:val="1CADE4" w:themeColor="accent1"/>
                        </w:rPr>
                      </w:pPr>
                      <w:r>
                        <w:rPr>
                          <w:rFonts w:asciiTheme="minorHAnsi" w:hAnsiTheme="minorHAnsi"/>
                          <w:color w:val="1CADE4" w:themeColor="accent1"/>
                        </w:rPr>
                        <w:t xml:space="preserve"> </w:t>
                      </w:r>
                    </w:p>
                    <w:p w:rsidR="00B400DC" w:rsidRPr="00E55BF4" w:rsidRDefault="00CE79B6" w:rsidP="004F1854">
                      <w:pPr>
                        <w:pStyle w:val="BoldNormal14"/>
                        <w:rPr>
                          <w:rFonts w:asciiTheme="minorHAnsi" w:hAnsiTheme="minorHAnsi"/>
                          <w:color w:val="1CADE4" w:themeColor="accent1"/>
                        </w:rPr>
                      </w:pPr>
                      <w:r w:rsidRPr="00E55BF4">
                        <w:rPr>
                          <w:rFonts w:asciiTheme="minorHAnsi" w:hAnsiTheme="minorHAnsi"/>
                          <w:color w:val="1CADE4" w:themeColor="accent1"/>
                        </w:rPr>
                        <w:t>INTEREST</w:t>
                      </w:r>
                      <w:r w:rsidR="00E55BF4" w:rsidRPr="00E55BF4">
                        <w:rPr>
                          <w:b w:val="0"/>
                          <w:color w:val="1CADE4" w:themeColor="accent1"/>
                        </w:rPr>
                        <w:t xml:space="preserve"> </w:t>
                      </w:r>
                    </w:p>
                    <w:p w:rsidR="00CE79B6" w:rsidRPr="00E55BF4" w:rsidRDefault="00CE79B6" w:rsidP="00CE79B6">
                      <w:pPr>
                        <w:pStyle w:val="BoldNormal14"/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</w:pPr>
                      <w:r w:rsidRPr="00E55BF4">
                        <w:rPr>
                          <w:rFonts w:asciiTheme="minorHAnsi" w:hAnsiTheme="minorHAnsi"/>
                        </w:rPr>
                        <w:t xml:space="preserve">- </w:t>
                      </w:r>
                      <w:r w:rsidRPr="00E55BF4"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  <w:t>Reading/ Waching movie</w:t>
                      </w:r>
                    </w:p>
                    <w:p w:rsidR="00CE79B6" w:rsidRPr="00E55BF4" w:rsidRDefault="00CE79B6" w:rsidP="00CE79B6">
                      <w:pPr>
                        <w:pStyle w:val="BoldNormal14"/>
                        <w:rPr>
                          <w:rFonts w:asciiTheme="minorHAnsi" w:hAnsiTheme="minorHAnsi"/>
                        </w:rPr>
                      </w:pPr>
                    </w:p>
                    <w:p w:rsidR="008967C2" w:rsidRPr="00E55BF4" w:rsidRDefault="008967C2" w:rsidP="004B496F">
                      <w:pPr>
                        <w:pStyle w:val="Heading2"/>
                        <w:rPr>
                          <w:rFonts w:asciiTheme="minorHAnsi" w:hAnsiTheme="minorHAnsi"/>
                        </w:rPr>
                      </w:pPr>
                    </w:p>
                    <w:p w:rsidR="00B400DC" w:rsidRPr="00E55BF4" w:rsidRDefault="00B400DC" w:rsidP="004B496F">
                      <w:pPr>
                        <w:pStyle w:val="Heading2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8967C2" w:rsidRPr="00005AEF">
        <w:rPr>
          <w:rFonts w:asciiTheme="minorHAnsi" w:hAnsiTheme="minorHAnsi"/>
          <w:color w:val="1CADE4" w:themeColor="accent1"/>
        </w:rPr>
        <w:t>EXPERIENCE</w:t>
      </w:r>
    </w:p>
    <w:p w:rsidR="00B400DC" w:rsidRPr="00005AEF" w:rsidRDefault="00E55BF4" w:rsidP="00B400DC">
      <w:pPr>
        <w:pStyle w:val="Normal14Tabbed"/>
        <w:rPr>
          <w:rFonts w:asciiTheme="minorHAnsi" w:hAnsiTheme="minorHAnsi" w:cs="Arial"/>
          <w:b/>
          <w:caps/>
          <w:color w:val="000000" w:themeColor="text1"/>
          <w:spacing w:val="10"/>
          <w:sz w:val="24"/>
          <w:szCs w:val="24"/>
        </w:rPr>
      </w:pPr>
      <w:r w:rsidRPr="00005AEF">
        <w:rPr>
          <w:rStyle w:val="NormalExpandedCaps"/>
          <w:rFonts w:asciiTheme="minorHAnsi" w:hAnsiTheme="minorHAnsi" w:cs="Arial"/>
          <w:b/>
          <w:sz w:val="24"/>
          <w:szCs w:val="24"/>
        </w:rPr>
        <w:t>Quang nam hopitaL</w:t>
      </w:r>
      <w:r w:rsidR="00B400DC" w:rsidRPr="00005AEF">
        <w:rPr>
          <w:rFonts w:asciiTheme="minorHAnsi" w:hAnsiTheme="minorHAnsi" w:cs="Arial"/>
          <w:sz w:val="24"/>
          <w:szCs w:val="24"/>
        </w:rPr>
        <w:tab/>
      </w:r>
    </w:p>
    <w:p w:rsidR="00B400DC" w:rsidRPr="00005AEF" w:rsidRDefault="00B400DC" w:rsidP="00B400DC">
      <w:pPr>
        <w:pStyle w:val="Normal14Tabbed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01/2018 -04/2018</w:t>
      </w:r>
    </w:p>
    <w:p w:rsidR="00CE79B6" w:rsidRPr="00005AEF" w:rsidRDefault="00B400DC" w:rsidP="00B400DC">
      <w:pPr>
        <w:pStyle w:val="BoldNormal14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Pharmacist  intern</w:t>
      </w:r>
    </w:p>
    <w:p w:rsidR="00B400DC" w:rsidRPr="00005AEF" w:rsidRDefault="00CE79B6" w:rsidP="00B400DC">
      <w:pPr>
        <w:pStyle w:val="BoldNormal14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 xml:space="preserve">- </w:t>
      </w:r>
      <w:r w:rsidR="00B400DC" w:rsidRPr="00005AEF">
        <w:rPr>
          <w:rFonts w:asciiTheme="minorHAnsi" w:hAnsiTheme="minorHAnsi" w:cs="Arial"/>
          <w:b w:val="0"/>
          <w:sz w:val="24"/>
          <w:szCs w:val="24"/>
        </w:rPr>
        <w:t>Instruct patients on how and when to take a prescribed medicine and inform them about potential side effects from taking the medicine</w:t>
      </w:r>
    </w:p>
    <w:p w:rsidR="00B400DC" w:rsidRPr="00005AEF" w:rsidRDefault="00132B7B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591820</wp:posOffset>
                </wp:positionV>
                <wp:extent cx="771525" cy="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6EA4D" id="Straight Connector 9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46.6pt" to="55.1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" strokecolor="#1cade4 [3204]"/>
            </w:pict>
          </mc:Fallback>
        </mc:AlternateContent>
      </w:r>
      <w:r w:rsidR="00B400DC" w:rsidRPr="00005AEF">
        <w:rPr>
          <w:rFonts w:asciiTheme="minorHAnsi" w:hAnsiTheme="minorHAnsi" w:cs="Arial"/>
          <w:b w:val="0"/>
          <w:sz w:val="24"/>
          <w:szCs w:val="24"/>
        </w:rPr>
        <w:t>-</w:t>
      </w:r>
      <w:r w:rsidR="00B400DC" w:rsidRPr="00005AEF">
        <w:rPr>
          <w:rFonts w:asciiTheme="minorHAnsi" w:hAnsiTheme="minorHAnsi" w:cs="Arial"/>
          <w:b w:val="0"/>
          <w:sz w:val="24"/>
          <w:szCs w:val="24"/>
        </w:rPr>
        <w:tab/>
        <w:t>Check whether prescriptions will interact negatively with other drugs that a patient is taking or any medical conditions the patient has</w:t>
      </w:r>
    </w:p>
    <w:p w:rsidR="00B400DC" w:rsidRPr="00005AEF" w:rsidRDefault="00CE79B6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 xml:space="preserve">- </w:t>
      </w:r>
      <w:r w:rsidR="00B400DC" w:rsidRPr="00005AEF">
        <w:rPr>
          <w:rFonts w:asciiTheme="minorHAnsi" w:hAnsiTheme="minorHAnsi" w:cs="Arial"/>
          <w:b w:val="0"/>
          <w:sz w:val="24"/>
          <w:szCs w:val="24"/>
        </w:rPr>
        <w:t>Work in drug store</w:t>
      </w:r>
    </w:p>
    <w:p w:rsidR="00E55BF4" w:rsidRPr="00005AEF" w:rsidRDefault="00B400DC" w:rsidP="00B400DC">
      <w:pPr>
        <w:pStyle w:val="BoldNormal14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CHAU VAN PHARMACY</w:t>
      </w:r>
      <w:r w:rsidR="00E55BF4" w:rsidRPr="00005AEF">
        <w:rPr>
          <w:rFonts w:asciiTheme="minorHAnsi" w:hAnsiTheme="minorHAnsi" w:cs="Arial"/>
          <w:sz w:val="24"/>
          <w:szCs w:val="24"/>
        </w:rPr>
        <w:t xml:space="preserve"> </w:t>
      </w:r>
    </w:p>
    <w:p w:rsidR="00B400DC" w:rsidRPr="00005AEF" w:rsidRDefault="00E55BF4" w:rsidP="00B400DC">
      <w:pPr>
        <w:pStyle w:val="BoldNormal14"/>
        <w:rPr>
          <w:rFonts w:asciiTheme="minorHAnsi" w:hAnsiTheme="minorHAnsi" w:cs="Calibri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QUANG NAM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>07/2015- 10/2015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>- Arrange dugs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>- Learn how to sell drug and communicate with customer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SALE CLOTHES ONLINE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>10/2014- 5/2015</w:t>
      </w:r>
    </w:p>
    <w:p w:rsidR="00E55BF4" w:rsidRPr="00005AEF" w:rsidRDefault="00132B7B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-1604645</wp:posOffset>
                </wp:positionH>
                <wp:positionV relativeFrom="paragraph">
                  <wp:posOffset>499745</wp:posOffset>
                </wp:positionV>
                <wp:extent cx="17907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4C3D" id="Straight Connector 9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.35pt,39.35pt" to="14.6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" strokecolor="#1cade4 [3204]"/>
            </w:pict>
          </mc:Fallback>
        </mc:AlternateContent>
      </w:r>
      <w:r w:rsidR="00333757" w:rsidRPr="00005AEF">
        <w:rPr>
          <w:rFonts w:asciiTheme="minorHAnsi" w:hAnsiTheme="minorHAnsi" w:cs="Arial"/>
          <w:b w:val="0"/>
          <w:sz w:val="24"/>
          <w:szCs w:val="24"/>
        </w:rPr>
        <w:t>-Consult and convince customers and built good relationship with them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</w:p>
    <w:p w:rsidR="00333757" w:rsidRPr="00005AEF" w:rsidRDefault="00333757" w:rsidP="00333757">
      <w:pPr>
        <w:pStyle w:val="BoldNormal14"/>
        <w:ind w:left="1350"/>
        <w:rPr>
          <w:rFonts w:asciiTheme="minorHAnsi" w:hAnsiTheme="minorHAnsi" w:cs="Arial"/>
          <w:color w:val="1CADE4" w:themeColor="accent1"/>
        </w:rPr>
      </w:pPr>
      <w:r w:rsidRPr="00005AEF">
        <w:rPr>
          <w:rFonts w:asciiTheme="minorHAnsi" w:hAnsiTheme="minorHAnsi" w:cs="Arial"/>
          <w:noProof/>
          <w:color w:val="1CADE4" w:themeColor="accent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D8B68" wp14:editId="6379DE5C">
                <wp:simplePos x="0" y="0"/>
                <wp:positionH relativeFrom="column">
                  <wp:posOffset>1824354</wp:posOffset>
                </wp:positionH>
                <wp:positionV relativeFrom="paragraph">
                  <wp:posOffset>121920</wp:posOffset>
                </wp:positionV>
                <wp:extent cx="2333625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DC69E" id="Straight Connector 8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5pt,9.6pt" to="327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" strokecolor="#1cade4 [3204]"/>
            </w:pict>
          </mc:Fallback>
        </mc:AlternateContent>
      </w:r>
      <w:r w:rsidRPr="00005AEF">
        <w:rPr>
          <w:rFonts w:asciiTheme="minorHAnsi" w:hAnsiTheme="minorHAnsi" w:cs="Arial"/>
          <w:color w:val="1CADE4" w:themeColor="accent1"/>
        </w:rPr>
        <w:t>EDUCATION</w:t>
      </w:r>
      <w:r w:rsidR="00E55BF4" w:rsidRPr="00005AEF">
        <w:rPr>
          <w:rFonts w:asciiTheme="minorHAnsi" w:hAnsiTheme="minorHAnsi" w:cs="Arial"/>
          <w:color w:val="1CADE4" w:themeColor="accent1"/>
        </w:rPr>
        <w:t xml:space="preserve">  </w:t>
      </w:r>
    </w:p>
    <w:p w:rsidR="00E55BF4" w:rsidRPr="00005AEF" w:rsidRDefault="00E55BF4" w:rsidP="00E55BF4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color w:val="0000FF"/>
          <w:shd w:val="clear" w:color="auto" w:fill="FFFFFF"/>
        </w:rPr>
      </w:pPr>
      <w:r w:rsidRPr="00005AEF">
        <w:rPr>
          <w:rFonts w:cs="Arial"/>
        </w:rPr>
        <w:t>-Da Nang University of Medical Technology and Pharmacy -</w:t>
      </w:r>
      <w:r w:rsidRPr="00005AEF">
        <w:rPr>
          <w:color w:val="0000FF"/>
          <w:shd w:val="clear" w:color="auto" w:fill="FFFFFF"/>
        </w:rPr>
        <w:t xml:space="preserve"> dhktyduocdn.edu.vn</w:t>
      </w:r>
    </w:p>
    <w:p w:rsidR="00E55BF4" w:rsidRDefault="00E55BF4" w:rsidP="00E55BF4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rFonts w:cs="Arial"/>
        </w:rPr>
      </w:pPr>
      <w:r w:rsidRPr="00005AEF">
        <w:rPr>
          <w:rFonts w:cs="Arial"/>
        </w:rPr>
        <w:t>-Major: Pharmacy</w:t>
      </w:r>
    </w:p>
    <w:p w:rsidR="00317951" w:rsidRPr="00005AEF" w:rsidRDefault="00317951" w:rsidP="00E55BF4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rFonts w:cs="Arial"/>
        </w:rPr>
      </w:pPr>
      <w:r>
        <w:rPr>
          <w:rFonts w:cs="Arial"/>
        </w:rPr>
        <w:t xml:space="preserve">- GPA: 8.09/10 </w:t>
      </w:r>
    </w:p>
    <w:p w:rsidR="00132B7B" w:rsidRPr="00005AEF" w:rsidRDefault="00E55BF4" w:rsidP="00132B7B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rFonts w:cs="Arial"/>
        </w:rPr>
      </w:pPr>
      <w:r w:rsidRPr="00005AEF">
        <w:rPr>
          <w:rFonts w:cs="Arial"/>
        </w:rPr>
        <w:t>-October 2013 - June 2018</w:t>
      </w:r>
    </w:p>
    <w:p w:rsidR="00132B7B" w:rsidRPr="00005AEF" w:rsidRDefault="00132B7B" w:rsidP="00132B7B">
      <w:pPr>
        <w:ind w:firstLine="1350"/>
        <w:rPr>
          <w:rFonts w:cs="Arial"/>
          <w:b/>
          <w:color w:val="1CADE4" w:themeColor="accent1"/>
          <w:sz w:val="28"/>
          <w:szCs w:val="28"/>
        </w:rPr>
      </w:pPr>
      <w:r w:rsidRPr="00005AEF">
        <w:rPr>
          <w:rFonts w:cs="Arial"/>
          <w:b/>
          <w:noProof/>
          <w:color w:val="1CADE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0B368" wp14:editId="7D4F5A5E">
                <wp:simplePos x="0" y="0"/>
                <wp:positionH relativeFrom="column">
                  <wp:posOffset>2233930</wp:posOffset>
                </wp:positionH>
                <wp:positionV relativeFrom="paragraph">
                  <wp:posOffset>121920</wp:posOffset>
                </wp:positionV>
                <wp:extent cx="184785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D4C58" id="Straight Connector 8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9.6pt" to="321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" strokecolor="#1cade4 [3204]"/>
            </w:pict>
          </mc:Fallback>
        </mc:AlternateContent>
      </w:r>
      <w:r w:rsidR="0047269B" w:rsidRPr="00005AEF">
        <w:rPr>
          <w:rFonts w:cs="Arial"/>
          <w:b/>
          <w:color w:val="1CADE4" w:themeColor="accent1"/>
          <w:sz w:val="28"/>
          <w:szCs w:val="28"/>
        </w:rPr>
        <w:t>CERITIFICATION</w:t>
      </w:r>
    </w:p>
    <w:p w:rsidR="00132B7B" w:rsidRPr="00005AEF" w:rsidRDefault="00132B7B" w:rsidP="00132B7B">
      <w:pPr>
        <w:pStyle w:val="ListParagraph"/>
        <w:numPr>
          <w:ilvl w:val="0"/>
          <w:numId w:val="34"/>
        </w:numPr>
        <w:tabs>
          <w:tab w:val="right" w:pos="7722"/>
        </w:tabs>
        <w:spacing w:before="80" w:after="80" w:line="240" w:lineRule="auto"/>
        <w:rPr>
          <w:rFonts w:asciiTheme="minorHAnsi" w:hAnsiTheme="minorHAnsi" w:cs="Arial"/>
          <w:b/>
        </w:rPr>
      </w:pPr>
      <w:r w:rsidRPr="00005AEF">
        <w:rPr>
          <w:rFonts w:asciiTheme="minorHAnsi" w:hAnsiTheme="minorHAnsi" w:cs="Arial"/>
          <w:color w:val="262626" w:themeColor="text1" w:themeTint="D9"/>
          <w:szCs w:val="24"/>
        </w:rPr>
        <w:t xml:space="preserve">Test of English for International Communication :715 </w:t>
      </w:r>
    </w:p>
    <w:p w:rsidR="00132B7B" w:rsidRPr="00005AEF" w:rsidRDefault="0047269B" w:rsidP="00132B7B">
      <w:pPr>
        <w:tabs>
          <w:tab w:val="right" w:pos="7722"/>
        </w:tabs>
        <w:spacing w:before="80" w:after="80" w:line="240" w:lineRule="auto"/>
        <w:ind w:left="1350"/>
        <w:rPr>
          <w:rFonts w:cs="Arial"/>
          <w:b/>
          <w:color w:val="1CADE4" w:themeColor="accent1"/>
          <w:sz w:val="28"/>
          <w:szCs w:val="28"/>
        </w:rPr>
      </w:pPr>
      <w:r w:rsidRPr="00005AEF">
        <w:rPr>
          <w:rFonts w:cs="Arial"/>
          <w:b/>
          <w:noProof/>
          <w:color w:val="1CADE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111125</wp:posOffset>
                </wp:positionV>
                <wp:extent cx="2209800" cy="285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D6E69" id="Straight Connector 9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5pt,8.75pt" to="317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" strokecolor="#1cade4 [3204]"/>
            </w:pict>
          </mc:Fallback>
        </mc:AlternateContent>
      </w:r>
      <w:r w:rsidR="00132B7B" w:rsidRPr="00005AEF">
        <w:rPr>
          <w:rFonts w:cs="Arial"/>
          <w:b/>
          <w:color w:val="1CADE4" w:themeColor="accent1"/>
          <w:sz w:val="28"/>
          <w:szCs w:val="28"/>
        </w:rPr>
        <w:t>ABOUT ME</w:t>
      </w:r>
    </w:p>
    <w:p w:rsidR="00132B7B" w:rsidRPr="00005AEF" w:rsidRDefault="00132B7B" w:rsidP="00132B7B">
      <w:pPr>
        <w:pStyle w:val="ListParagraph"/>
        <w:numPr>
          <w:ilvl w:val="0"/>
          <w:numId w:val="34"/>
        </w:numPr>
        <w:tabs>
          <w:tab w:val="right" w:pos="7722"/>
        </w:tabs>
        <w:spacing w:before="80" w:after="80" w:line="240" w:lineRule="auto"/>
        <w:rPr>
          <w:rFonts w:asciiTheme="minorHAnsi" w:hAnsiTheme="minorHAnsi" w:cs="Arial"/>
        </w:rPr>
      </w:pPr>
      <w:r w:rsidRPr="00005AEF">
        <w:rPr>
          <w:rFonts w:asciiTheme="minorHAnsi" w:hAnsiTheme="minorHAnsi" w:cs="Arial"/>
          <w:iCs/>
        </w:rPr>
        <w:t>I am an enthusiastic, self-motivated, reliable, responsible and hard working person. I am a mature team worker and adaptable to all challenging situations</w:t>
      </w:r>
    </w:p>
    <w:p w:rsidR="00132B7B" w:rsidRPr="00B629D8" w:rsidRDefault="0047269B" w:rsidP="00132B7B">
      <w:pPr>
        <w:pStyle w:val="ListParagraph"/>
        <w:numPr>
          <w:ilvl w:val="0"/>
          <w:numId w:val="34"/>
        </w:numPr>
        <w:tabs>
          <w:tab w:val="right" w:pos="7722"/>
        </w:tabs>
        <w:spacing w:before="80" w:after="80" w:line="240" w:lineRule="auto"/>
        <w:rPr>
          <w:rFonts w:asciiTheme="minorHAnsi" w:hAnsiTheme="minorHAnsi" w:cs="Arial"/>
        </w:rPr>
      </w:pPr>
      <w:r w:rsidRPr="00B629D8">
        <w:rPr>
          <w:rFonts w:asciiTheme="minorHAnsi" w:hAnsiTheme="minorHAnsi" w:cs="Arial"/>
          <w:szCs w:val="24"/>
        </w:rPr>
        <w:t>I have good convincing and negotiation skills. I have done five diferent sales work</w:t>
      </w:r>
    </w:p>
    <w:p w:rsidR="00132B7B" w:rsidRPr="00005AEF" w:rsidRDefault="00132B7B" w:rsidP="00132B7B">
      <w:pPr>
        <w:pStyle w:val="ListParagraph"/>
        <w:ind w:left="1710"/>
        <w:rPr>
          <w:rFonts w:asciiTheme="minorHAnsi" w:hAnsiTheme="minorHAnsi" w:cs="Arial"/>
          <w:b/>
          <w:color w:val="01A08C"/>
        </w:rPr>
      </w:pPr>
    </w:p>
    <w:p w:rsidR="00132B7B" w:rsidRPr="00005AEF" w:rsidRDefault="00132B7B" w:rsidP="00132B7B">
      <w:pPr>
        <w:pStyle w:val="ListParagraph"/>
        <w:ind w:left="1710"/>
        <w:rPr>
          <w:rFonts w:asciiTheme="minorHAnsi" w:hAnsiTheme="minorHAnsi" w:cs="Arial"/>
          <w:b/>
          <w:sz w:val="28"/>
          <w:szCs w:val="28"/>
        </w:rPr>
      </w:pPr>
    </w:p>
    <w:p w:rsidR="00132B7B" w:rsidRPr="00005AEF" w:rsidRDefault="00132B7B" w:rsidP="00E55BF4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rFonts w:cs="Arial"/>
        </w:rPr>
      </w:pPr>
    </w:p>
    <w:p w:rsidR="00333757" w:rsidRPr="00005AEF" w:rsidRDefault="00333757" w:rsidP="00E55BF4">
      <w:pPr>
        <w:pStyle w:val="BoldNormal14"/>
        <w:tabs>
          <w:tab w:val="left" w:pos="1350"/>
        </w:tabs>
        <w:spacing w:line="276" w:lineRule="auto"/>
        <w:ind w:left="1350"/>
        <w:rPr>
          <w:rFonts w:asciiTheme="minorHAnsi" w:hAnsiTheme="minorHAnsi" w:cs="Arial"/>
          <w:b w:val="0"/>
          <w:sz w:val="24"/>
          <w:szCs w:val="24"/>
        </w:rPr>
      </w:pPr>
    </w:p>
    <w:p w:rsidR="00B400DC" w:rsidRPr="00005AEF" w:rsidRDefault="00B400DC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</w:p>
    <w:p w:rsidR="00B400DC" w:rsidRPr="00005AEF" w:rsidRDefault="00B400DC" w:rsidP="00B400DC">
      <w:pPr>
        <w:pStyle w:val="BoldNormal14"/>
        <w:numPr>
          <w:ilvl w:val="0"/>
          <w:numId w:val="27"/>
        </w:numPr>
        <w:rPr>
          <w:rFonts w:asciiTheme="minorHAnsi" w:hAnsiTheme="minorHAnsi" w:cs="Arial"/>
          <w:b w:val="0"/>
          <w:sz w:val="24"/>
          <w:szCs w:val="24"/>
        </w:rPr>
      </w:pPr>
    </w:p>
    <w:p w:rsidR="00B400DC" w:rsidRPr="00005AEF" w:rsidRDefault="00B400DC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</w:p>
    <w:p w:rsidR="009D1D1A" w:rsidRPr="00005AEF" w:rsidRDefault="009D1D1A" w:rsidP="008967C2"/>
    <w:sectPr w:rsidR="009D1D1A" w:rsidRPr="00005AEF" w:rsidSect="00314619">
      <w:headerReference w:type="default" r:id="rId13"/>
      <w:pgSz w:w="12240" w:h="15840"/>
      <w:pgMar w:top="630" w:right="1080" w:bottom="54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02B" w:rsidRDefault="0010702B" w:rsidP="00187B92">
      <w:pPr>
        <w:spacing w:after="0" w:line="240" w:lineRule="auto"/>
      </w:pPr>
      <w:r>
        <w:separator/>
      </w:r>
    </w:p>
  </w:endnote>
  <w:endnote w:type="continuationSeparator" w:id="0">
    <w:p w:rsidR="0010702B" w:rsidRDefault="0010702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altName w:val="Arial Narrow"/>
    <w:charset w:val="00"/>
    <w:family w:val="swiss"/>
    <w:pitch w:val="variable"/>
    <w:sig w:usb0="00000007" w:usb1="00000000" w:usb2="00000000" w:usb3="00000000" w:csb0="00000003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 55 Roma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02B" w:rsidRDefault="0010702B" w:rsidP="00187B92">
      <w:pPr>
        <w:spacing w:after="0" w:line="240" w:lineRule="auto"/>
      </w:pPr>
      <w:r>
        <w:separator/>
      </w:r>
    </w:p>
  </w:footnote>
  <w:footnote w:type="continuationSeparator" w:id="0">
    <w:p w:rsidR="0010702B" w:rsidRDefault="0010702B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1389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 w:rsidP="00317951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547936F2" wp14:editId="493DCB7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0D5672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2C0739" w:rsidRPr="00187B92" w:rsidRDefault="002C0739" w:rsidP="00187B92">
                                    <w:pPr>
                                      <w:pStyle w:val="Title"/>
                                    </w:pPr>
                                  </w:p>
                                  <w:p w:rsidR="002C0739" w:rsidRPr="00970D57" w:rsidRDefault="0010702B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-1323731580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27739">
                                          <w:br/>
                                        </w:r>
                                        <w:r w:rsidR="00227739">
                                          <w:br/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10702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47936F2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0D5672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2C0739" w:rsidRPr="00187B92" w:rsidRDefault="002C0739" w:rsidP="00187B92">
                              <w:pPr>
                                <w:pStyle w:val="Title"/>
                              </w:pPr>
                            </w:p>
                            <w:p w:rsidR="002C0739" w:rsidRPr="00970D57" w:rsidRDefault="0010702B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-132373158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27739">
                                    <w:br/>
                                  </w:r>
                                  <w:r w:rsidR="00227739">
                                    <w:br/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10702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Kết quả hình ảnh cho phone icon" style="width:384pt;height:384pt;visibility:visible;mso-wrap-style:square" o:bullet="t">
        <v:imagedata r:id="rId1" o:title="Kết quả hình ảnh cho phone icon"/>
      </v:shape>
    </w:pict>
  </w:numPicBullet>
  <w:abstractNum w:abstractNumId="0" w15:restartNumberingAfterBreak="0">
    <w:nsid w:val="06633BA6"/>
    <w:multiLevelType w:val="hybridMultilevel"/>
    <w:tmpl w:val="0A0CB70C"/>
    <w:lvl w:ilvl="0" w:tplc="26447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FF8"/>
    <w:multiLevelType w:val="hybridMultilevel"/>
    <w:tmpl w:val="A27AB20E"/>
    <w:lvl w:ilvl="0" w:tplc="99EA2F3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C775B24"/>
    <w:multiLevelType w:val="hybridMultilevel"/>
    <w:tmpl w:val="1F508A2C"/>
    <w:lvl w:ilvl="0" w:tplc="80B66696">
      <w:numFmt w:val="bullet"/>
      <w:lvlText w:val="-"/>
      <w:lvlJc w:val="left"/>
      <w:pPr>
        <w:ind w:left="720" w:hanging="360"/>
      </w:pPr>
      <w:rPr>
        <w:rFonts w:ascii="Tw Cen MT Condensed" w:eastAsiaTheme="majorEastAsia" w:hAnsi="Tw Cen MT Condense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915"/>
    <w:multiLevelType w:val="hybridMultilevel"/>
    <w:tmpl w:val="97229656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5E1158E"/>
    <w:multiLevelType w:val="hybridMultilevel"/>
    <w:tmpl w:val="16867062"/>
    <w:lvl w:ilvl="0" w:tplc="26447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3180F"/>
    <w:multiLevelType w:val="hybridMultilevel"/>
    <w:tmpl w:val="7F9CF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86893"/>
    <w:multiLevelType w:val="hybridMultilevel"/>
    <w:tmpl w:val="214E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B114B"/>
    <w:multiLevelType w:val="hybridMultilevel"/>
    <w:tmpl w:val="84B24B26"/>
    <w:lvl w:ilvl="0" w:tplc="40F453C8">
      <w:numFmt w:val="bullet"/>
      <w:lvlText w:val="-"/>
      <w:lvlJc w:val="left"/>
      <w:pPr>
        <w:ind w:left="1710" w:hanging="360"/>
      </w:pPr>
      <w:rPr>
        <w:rFonts w:ascii="Tw Cen MT" w:eastAsiaTheme="minorHAnsi" w:hAnsi="Tw Cen MT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31067BC"/>
    <w:multiLevelType w:val="hybridMultilevel"/>
    <w:tmpl w:val="FB103832"/>
    <w:lvl w:ilvl="0" w:tplc="DDEA002C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A5899"/>
    <w:multiLevelType w:val="hybridMultilevel"/>
    <w:tmpl w:val="7F208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036DE"/>
    <w:multiLevelType w:val="hybridMultilevel"/>
    <w:tmpl w:val="C39CE866"/>
    <w:lvl w:ilvl="0" w:tplc="E506BB3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50348"/>
    <w:multiLevelType w:val="hybridMultilevel"/>
    <w:tmpl w:val="80A0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D79EC"/>
    <w:multiLevelType w:val="hybridMultilevel"/>
    <w:tmpl w:val="5290E380"/>
    <w:lvl w:ilvl="0" w:tplc="99EA2F3A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054299"/>
    <w:multiLevelType w:val="hybridMultilevel"/>
    <w:tmpl w:val="6AB2A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44A8"/>
    <w:multiLevelType w:val="hybridMultilevel"/>
    <w:tmpl w:val="DE52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DE3"/>
    <w:multiLevelType w:val="hybridMultilevel"/>
    <w:tmpl w:val="DBAC02DC"/>
    <w:lvl w:ilvl="0" w:tplc="2EBC409A">
      <w:numFmt w:val="bullet"/>
      <w:lvlText w:val="-"/>
      <w:lvlJc w:val="left"/>
      <w:pPr>
        <w:ind w:left="1620" w:hanging="360"/>
      </w:pPr>
      <w:rPr>
        <w:rFonts w:ascii="Tw Cen MT" w:eastAsiaTheme="minorHAnsi" w:hAnsi="Tw Cen MT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473B7199"/>
    <w:multiLevelType w:val="hybridMultilevel"/>
    <w:tmpl w:val="31CE0F3C"/>
    <w:lvl w:ilvl="0" w:tplc="EF1E021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5328D"/>
    <w:multiLevelType w:val="hybridMultilevel"/>
    <w:tmpl w:val="EC5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758EA"/>
    <w:multiLevelType w:val="hybridMultilevel"/>
    <w:tmpl w:val="BCBAB9D4"/>
    <w:lvl w:ilvl="0" w:tplc="8876A8F2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E3BE9"/>
    <w:multiLevelType w:val="hybridMultilevel"/>
    <w:tmpl w:val="278E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11F75"/>
    <w:multiLevelType w:val="hybridMultilevel"/>
    <w:tmpl w:val="F7CC0776"/>
    <w:lvl w:ilvl="0" w:tplc="EF809DD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54D12"/>
    <w:multiLevelType w:val="hybridMultilevel"/>
    <w:tmpl w:val="ADA8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A4C02"/>
    <w:multiLevelType w:val="hybridMultilevel"/>
    <w:tmpl w:val="67FA6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236E7"/>
    <w:multiLevelType w:val="hybridMultilevel"/>
    <w:tmpl w:val="600E8354"/>
    <w:lvl w:ilvl="0" w:tplc="6DB8911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E7306"/>
    <w:multiLevelType w:val="hybridMultilevel"/>
    <w:tmpl w:val="A350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B1143"/>
    <w:multiLevelType w:val="hybridMultilevel"/>
    <w:tmpl w:val="0CF68584"/>
    <w:lvl w:ilvl="0" w:tplc="26447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D1300"/>
    <w:multiLevelType w:val="hybridMultilevel"/>
    <w:tmpl w:val="5900EE36"/>
    <w:lvl w:ilvl="0" w:tplc="8E200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B5476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BC883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F7DF8"/>
    <w:multiLevelType w:val="hybridMultilevel"/>
    <w:tmpl w:val="AC8E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2677B"/>
    <w:multiLevelType w:val="hybridMultilevel"/>
    <w:tmpl w:val="42BCB478"/>
    <w:lvl w:ilvl="0" w:tplc="9BE4F25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34C67"/>
    <w:multiLevelType w:val="hybridMultilevel"/>
    <w:tmpl w:val="F1EEF7F2"/>
    <w:lvl w:ilvl="0" w:tplc="99EA2F3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7877"/>
    <w:multiLevelType w:val="hybridMultilevel"/>
    <w:tmpl w:val="8118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56423"/>
    <w:multiLevelType w:val="hybridMultilevel"/>
    <w:tmpl w:val="B93EF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E45D9"/>
    <w:multiLevelType w:val="hybridMultilevel"/>
    <w:tmpl w:val="AFB2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0455F"/>
    <w:multiLevelType w:val="hybridMultilevel"/>
    <w:tmpl w:val="0AE8E884"/>
    <w:lvl w:ilvl="0" w:tplc="2EBC409A">
      <w:numFmt w:val="bullet"/>
      <w:lvlText w:val="-"/>
      <w:lvlJc w:val="left"/>
      <w:pPr>
        <w:ind w:left="2070" w:hanging="360"/>
      </w:pPr>
      <w:rPr>
        <w:rFonts w:ascii="Tw Cen MT" w:eastAsiaTheme="minorHAnsi" w:hAnsi="Tw Cen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0"/>
  </w:num>
  <w:num w:numId="4">
    <w:abstractNumId w:val="32"/>
  </w:num>
  <w:num w:numId="5">
    <w:abstractNumId w:val="5"/>
  </w:num>
  <w:num w:numId="6">
    <w:abstractNumId w:val="14"/>
  </w:num>
  <w:num w:numId="7">
    <w:abstractNumId w:val="31"/>
  </w:num>
  <w:num w:numId="8">
    <w:abstractNumId w:val="9"/>
  </w:num>
  <w:num w:numId="9">
    <w:abstractNumId w:val="22"/>
  </w:num>
  <w:num w:numId="10">
    <w:abstractNumId w:val="18"/>
  </w:num>
  <w:num w:numId="11">
    <w:abstractNumId w:val="33"/>
  </w:num>
  <w:num w:numId="12">
    <w:abstractNumId w:val="3"/>
  </w:num>
  <w:num w:numId="13">
    <w:abstractNumId w:val="0"/>
  </w:num>
  <w:num w:numId="14">
    <w:abstractNumId w:val="4"/>
  </w:num>
  <w:num w:numId="15">
    <w:abstractNumId w:val="17"/>
  </w:num>
  <w:num w:numId="16">
    <w:abstractNumId w:val="24"/>
  </w:num>
  <w:num w:numId="17">
    <w:abstractNumId w:val="26"/>
  </w:num>
  <w:num w:numId="18">
    <w:abstractNumId w:val="10"/>
  </w:num>
  <w:num w:numId="19">
    <w:abstractNumId w:val="29"/>
  </w:num>
  <w:num w:numId="20">
    <w:abstractNumId w:val="12"/>
  </w:num>
  <w:num w:numId="21">
    <w:abstractNumId w:val="1"/>
  </w:num>
  <w:num w:numId="22">
    <w:abstractNumId w:val="28"/>
  </w:num>
  <w:num w:numId="23">
    <w:abstractNumId w:val="11"/>
  </w:num>
  <w:num w:numId="24">
    <w:abstractNumId w:val="13"/>
  </w:num>
  <w:num w:numId="25">
    <w:abstractNumId w:val="20"/>
  </w:num>
  <w:num w:numId="26">
    <w:abstractNumId w:val="2"/>
  </w:num>
  <w:num w:numId="27">
    <w:abstractNumId w:val="8"/>
  </w:num>
  <w:num w:numId="28">
    <w:abstractNumId w:val="19"/>
  </w:num>
  <w:num w:numId="29">
    <w:abstractNumId w:val="21"/>
  </w:num>
  <w:num w:numId="30">
    <w:abstractNumId w:val="16"/>
  </w:num>
  <w:num w:numId="31">
    <w:abstractNumId w:val="25"/>
  </w:num>
  <w:num w:numId="32">
    <w:abstractNumId w:val="6"/>
  </w:num>
  <w:num w:numId="33">
    <w:abstractNumId w:val="34"/>
  </w:num>
  <w:num w:numId="34">
    <w:abstractNumId w:val="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34"/>
    <w:rsid w:val="00005AEF"/>
    <w:rsid w:val="00034F43"/>
    <w:rsid w:val="00094D7F"/>
    <w:rsid w:val="000C69D9"/>
    <w:rsid w:val="000D16AF"/>
    <w:rsid w:val="0010702B"/>
    <w:rsid w:val="00115598"/>
    <w:rsid w:val="001225C4"/>
    <w:rsid w:val="00132B7B"/>
    <w:rsid w:val="00136891"/>
    <w:rsid w:val="00157B6F"/>
    <w:rsid w:val="00187B92"/>
    <w:rsid w:val="00196F2F"/>
    <w:rsid w:val="001A35CC"/>
    <w:rsid w:val="001E048F"/>
    <w:rsid w:val="00223028"/>
    <w:rsid w:val="00227739"/>
    <w:rsid w:val="002457A1"/>
    <w:rsid w:val="00271141"/>
    <w:rsid w:val="00293B83"/>
    <w:rsid w:val="002C0739"/>
    <w:rsid w:val="0030101A"/>
    <w:rsid w:val="00312C1A"/>
    <w:rsid w:val="00314619"/>
    <w:rsid w:val="00317951"/>
    <w:rsid w:val="00317A47"/>
    <w:rsid w:val="00333757"/>
    <w:rsid w:val="003530CE"/>
    <w:rsid w:val="003627B4"/>
    <w:rsid w:val="0039505A"/>
    <w:rsid w:val="003E1F3B"/>
    <w:rsid w:val="00417F23"/>
    <w:rsid w:val="00450943"/>
    <w:rsid w:val="0047269B"/>
    <w:rsid w:val="004863C4"/>
    <w:rsid w:val="00486E5D"/>
    <w:rsid w:val="00492D71"/>
    <w:rsid w:val="004B496F"/>
    <w:rsid w:val="004F1854"/>
    <w:rsid w:val="00522E88"/>
    <w:rsid w:val="00536560"/>
    <w:rsid w:val="00581FC8"/>
    <w:rsid w:val="00590699"/>
    <w:rsid w:val="005A41A3"/>
    <w:rsid w:val="005B7AE4"/>
    <w:rsid w:val="006A3CE7"/>
    <w:rsid w:val="006B6D95"/>
    <w:rsid w:val="006C4D86"/>
    <w:rsid w:val="00772649"/>
    <w:rsid w:val="00782BEC"/>
    <w:rsid w:val="007B4014"/>
    <w:rsid w:val="007D5FCB"/>
    <w:rsid w:val="00802139"/>
    <w:rsid w:val="0085696C"/>
    <w:rsid w:val="00894AE2"/>
    <w:rsid w:val="008967C2"/>
    <w:rsid w:val="008A3B5A"/>
    <w:rsid w:val="008A6EB8"/>
    <w:rsid w:val="008C33FB"/>
    <w:rsid w:val="008D5D7A"/>
    <w:rsid w:val="009245A7"/>
    <w:rsid w:val="00963C0A"/>
    <w:rsid w:val="009A4F53"/>
    <w:rsid w:val="009B6C16"/>
    <w:rsid w:val="009C6C78"/>
    <w:rsid w:val="009D1D1A"/>
    <w:rsid w:val="00A31B3F"/>
    <w:rsid w:val="00A567A0"/>
    <w:rsid w:val="00A57714"/>
    <w:rsid w:val="00A85EC9"/>
    <w:rsid w:val="00B263E0"/>
    <w:rsid w:val="00B400DC"/>
    <w:rsid w:val="00B41B9F"/>
    <w:rsid w:val="00B428EE"/>
    <w:rsid w:val="00B629D8"/>
    <w:rsid w:val="00B725AC"/>
    <w:rsid w:val="00B868B2"/>
    <w:rsid w:val="00B906D1"/>
    <w:rsid w:val="00BA7143"/>
    <w:rsid w:val="00BB3134"/>
    <w:rsid w:val="00C043FF"/>
    <w:rsid w:val="00C501DD"/>
    <w:rsid w:val="00C8718D"/>
    <w:rsid w:val="00CE79B6"/>
    <w:rsid w:val="00CF6033"/>
    <w:rsid w:val="00D149B8"/>
    <w:rsid w:val="00D22536"/>
    <w:rsid w:val="00D446A0"/>
    <w:rsid w:val="00D70063"/>
    <w:rsid w:val="00DC029B"/>
    <w:rsid w:val="00E02E7D"/>
    <w:rsid w:val="00E25853"/>
    <w:rsid w:val="00E32836"/>
    <w:rsid w:val="00E55BF4"/>
    <w:rsid w:val="00EA25F6"/>
    <w:rsid w:val="00EB0404"/>
    <w:rsid w:val="00EB6246"/>
    <w:rsid w:val="00EC2473"/>
    <w:rsid w:val="00ED2888"/>
    <w:rsid w:val="00EF04B1"/>
    <w:rsid w:val="00EF1A31"/>
    <w:rsid w:val="00F013C3"/>
    <w:rsid w:val="00F02614"/>
    <w:rsid w:val="00F3289C"/>
    <w:rsid w:val="00F64DCA"/>
    <w:rsid w:val="00F658D0"/>
    <w:rsid w:val="00F66DF3"/>
    <w:rsid w:val="00F9370F"/>
    <w:rsid w:val="00FA23EC"/>
    <w:rsid w:val="00FC4208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5D2EE"/>
  <w15:chartTrackingRefBased/>
  <w15:docId w15:val="{45601DE1-90AC-47D2-AD66-4E593AAC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0D5672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D5672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D5672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0D5672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2649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0D5672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0D5672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0D5672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772649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0D5672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0D5672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0D5672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0D5672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0D5672" w:themeColor="accent1" w:themeShade="80"/>
        <w:bottom w:val="single" w:sz="18" w:space="2" w:color="0D5672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49B8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9B8"/>
    <w:pPr>
      <w:spacing w:after="40"/>
      <w:ind w:left="720"/>
      <w:contextualSpacing/>
    </w:pPr>
    <w:rPr>
      <w:rFonts w:ascii="Helvetica 55 Roman" w:hAnsi="Helvetica 55 Roman"/>
      <w:szCs w:val="22"/>
    </w:rPr>
  </w:style>
  <w:style w:type="character" w:customStyle="1" w:styleId="apple-converted-space">
    <w:name w:val="apple-converted-space"/>
    <w:basedOn w:val="DefaultParagraphFont"/>
    <w:rsid w:val="00894AE2"/>
  </w:style>
  <w:style w:type="character" w:styleId="Emphasis">
    <w:name w:val="Emphasis"/>
    <w:basedOn w:val="DefaultParagraphFont"/>
    <w:uiPriority w:val="20"/>
    <w:qFormat/>
    <w:rsid w:val="00D446A0"/>
    <w:rPr>
      <w:i/>
      <w:iCs/>
    </w:rPr>
  </w:style>
  <w:style w:type="paragraph" w:customStyle="1" w:styleId="Normal14Tabbed">
    <w:name w:val="Normal 14 Tabbed"/>
    <w:basedOn w:val="Normal"/>
    <w:qFormat/>
    <w:rsid w:val="00B400DC"/>
    <w:pPr>
      <w:tabs>
        <w:tab w:val="right" w:pos="8388"/>
      </w:tabs>
      <w:spacing w:before="80" w:after="80" w:line="240" w:lineRule="auto"/>
    </w:pPr>
    <w:rPr>
      <w:rFonts w:ascii="Candara" w:hAnsi="Candara"/>
      <w:sz w:val="28"/>
      <w:szCs w:val="28"/>
    </w:rPr>
  </w:style>
  <w:style w:type="paragraph" w:customStyle="1" w:styleId="BoldNormal14">
    <w:name w:val="Bold Normal 14"/>
    <w:basedOn w:val="Normal14Tabbed"/>
    <w:qFormat/>
    <w:rsid w:val="00B400DC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B400DC"/>
    <w:rPr>
      <w:caps/>
      <w:color w:val="000000" w:themeColor="tex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\Downloads\tf16392793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BB6DB-2B21-4A18-89EF-32057822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tf16392793</Template>
  <TotalTime>69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anh quy</dc:creator>
  <cp:keywords/>
  <dc:description/>
  <cp:lastModifiedBy>Windows User</cp:lastModifiedBy>
  <cp:revision>7</cp:revision>
  <cp:lastPrinted>2017-09-09T15:47:00Z</cp:lastPrinted>
  <dcterms:created xsi:type="dcterms:W3CDTF">2018-05-28T03:45:00Z</dcterms:created>
  <dcterms:modified xsi:type="dcterms:W3CDTF">2018-05-29T09:12:00Z</dcterms:modified>
</cp:coreProperties>
</file>