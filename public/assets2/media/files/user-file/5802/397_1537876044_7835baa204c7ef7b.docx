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64F3B76" w14:textId="77777777" w:rsidTr="000224B2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EC6213C" w14:textId="77777777" w:rsidR="00692703" w:rsidRPr="00474F41" w:rsidRDefault="00474F41" w:rsidP="00474F41">
            <w:pPr>
              <w:pStyle w:val="Title"/>
              <w:jc w:val="right"/>
              <w:rPr>
                <w:sz w:val="52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10D7680" wp14:editId="4DFDF92B">
                  <wp:simplePos x="0" y="0"/>
                  <wp:positionH relativeFrom="column">
                    <wp:posOffset>407504</wp:posOffset>
                  </wp:positionH>
                  <wp:positionV relativeFrom="paragraph">
                    <wp:posOffset>-235502</wp:posOffset>
                  </wp:positionV>
                  <wp:extent cx="1033777" cy="1331843"/>
                  <wp:effectExtent l="0" t="0" r="0" b="190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nh Profil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178" cy="134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0308" w:rsidRPr="00474F41">
              <w:rPr>
                <w:sz w:val="52"/>
              </w:rPr>
              <w:t>Nguyen thi my thanh</w:t>
            </w:r>
          </w:p>
          <w:p w14:paraId="4EAF1AC7" w14:textId="77777777" w:rsidR="00D55AC0" w:rsidRDefault="00D55AC0" w:rsidP="00474F41">
            <w:pPr>
              <w:pStyle w:val="ContactInfo"/>
              <w:contextualSpacing w:val="0"/>
              <w:jc w:val="right"/>
            </w:pPr>
            <w:r>
              <w:t>Birthday: 05-Oct-1992</w:t>
            </w:r>
          </w:p>
          <w:p w14:paraId="11F5F4B5" w14:textId="6536E081" w:rsidR="00281279" w:rsidRDefault="00D55AC0" w:rsidP="00474F41">
            <w:pPr>
              <w:pStyle w:val="ContactInfo"/>
              <w:contextualSpacing w:val="0"/>
              <w:jc w:val="right"/>
            </w:pPr>
            <w:r>
              <w:t xml:space="preserve">Address: </w:t>
            </w:r>
            <w:r w:rsidR="002C0308" w:rsidRPr="002C0308">
              <w:t xml:space="preserve">116/109/46 </w:t>
            </w:r>
            <w:proofErr w:type="spellStart"/>
            <w:r w:rsidR="002C0308" w:rsidRPr="002C0308">
              <w:t>Thien</w:t>
            </w:r>
            <w:proofErr w:type="spellEnd"/>
            <w:r w:rsidR="002C0308" w:rsidRPr="002C0308">
              <w:t xml:space="preserve"> Phuoc St, Ward 9, Tan </w:t>
            </w:r>
            <w:proofErr w:type="spellStart"/>
            <w:r w:rsidR="002C0308" w:rsidRPr="002C0308">
              <w:t>Binh</w:t>
            </w:r>
            <w:proofErr w:type="spellEnd"/>
            <w:r w:rsidR="002C0308" w:rsidRPr="002C0308">
              <w:t xml:space="preserve"> Di</w:t>
            </w:r>
            <w:r w:rsidR="00AC4FA2">
              <w:t>s</w:t>
            </w:r>
            <w:r w:rsidR="002C0308" w:rsidRPr="002C0308">
              <w:t>tri</w:t>
            </w:r>
            <w:r w:rsidR="00AC4FA2">
              <w:t>c</w:t>
            </w:r>
            <w:r w:rsidR="002C0308" w:rsidRPr="002C0308">
              <w:t>t</w:t>
            </w:r>
            <w:r w:rsidR="00692703" w:rsidRPr="00CF1A49">
              <w:t xml:space="preserve"> </w:t>
            </w:r>
          </w:p>
          <w:p w14:paraId="23B98B9D" w14:textId="234CD6A4" w:rsidR="00692703" w:rsidRPr="00CF1A49" w:rsidRDefault="002C0308" w:rsidP="00474F41">
            <w:pPr>
              <w:pStyle w:val="ContactInfo"/>
              <w:contextualSpacing w:val="0"/>
              <w:jc w:val="right"/>
            </w:pPr>
            <w:r>
              <w:t>Tel: 090 233</w:t>
            </w:r>
            <w:r w:rsidR="000224B2">
              <w:t xml:space="preserve"> </w:t>
            </w:r>
            <w:r>
              <w:t>7025</w:t>
            </w:r>
          </w:p>
          <w:p w14:paraId="202DC0EE" w14:textId="77777777" w:rsidR="00692703" w:rsidRPr="00CF1A49" w:rsidRDefault="00C8477C" w:rsidP="00474F41">
            <w:pPr>
              <w:pStyle w:val="ContactInfoEmphasis"/>
              <w:contextualSpacing w:val="0"/>
              <w:jc w:val="right"/>
            </w:pPr>
            <w:sdt>
              <w:sdtPr>
                <w:alias w:val="Enter email:"/>
                <w:tag w:val="Enter email:"/>
                <w:id w:val="1154873695"/>
                <w:placeholder>
                  <w:docPart w:val="280456BD8C3B425590CBE56A535540AA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2C0308">
              <w:t>: mythanh0510@gmail.com</w:t>
            </w:r>
          </w:p>
        </w:tc>
      </w:tr>
      <w:tr w:rsidR="009571D8" w:rsidRPr="00CF1A49" w14:paraId="017C373D" w14:textId="77777777" w:rsidTr="000224B2">
        <w:tc>
          <w:tcPr>
            <w:tcW w:w="9360" w:type="dxa"/>
            <w:tcMar>
              <w:top w:w="432" w:type="dxa"/>
            </w:tcMar>
          </w:tcPr>
          <w:p w14:paraId="78A8DEE7" w14:textId="77777777" w:rsidR="001755A8" w:rsidRPr="00CF1A49" w:rsidRDefault="002C0308" w:rsidP="00913946">
            <w:pPr>
              <w:contextualSpacing w:val="0"/>
            </w:pPr>
            <w:r>
              <w:t>“Give more value of science to my customer. From that I can get new level in my career”</w:t>
            </w:r>
          </w:p>
        </w:tc>
      </w:tr>
    </w:tbl>
    <w:p w14:paraId="155FC141" w14:textId="77777777" w:rsidR="004E01EB" w:rsidRPr="00CF1A49" w:rsidRDefault="00C8477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D1F514293BB4B809B881E1AA923D0B8"/>
          </w:placeholder>
          <w:temporary/>
          <w:showingPlcHdr/>
          <w15:appearance w15:val="hidden"/>
        </w:sdtPr>
        <w:sdtEndPr/>
        <w:sdtContent>
          <w:bookmarkStart w:id="0" w:name="_GoBack"/>
          <w:r w:rsidR="004E01EB" w:rsidRPr="00CF1A49">
            <w:t>Experience</w:t>
          </w:r>
          <w:bookmarkEnd w:id="0"/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D912F1D" w14:textId="77777777" w:rsidTr="00D66A52">
        <w:tc>
          <w:tcPr>
            <w:tcW w:w="9355" w:type="dxa"/>
          </w:tcPr>
          <w:p w14:paraId="1585A6E5" w14:textId="77777777" w:rsidR="002C0308" w:rsidRPr="00BE486E" w:rsidRDefault="002C0308" w:rsidP="002C0308">
            <w:pPr>
              <w:pStyle w:val="BoldTitle"/>
              <w:rPr>
                <w:noProof w:val="0"/>
                <w:color w:val="7030A0"/>
                <w:lang w:val="en-US"/>
              </w:rPr>
            </w:pPr>
            <w:r w:rsidRPr="00BE486E">
              <w:rPr>
                <w:noProof w:val="0"/>
                <w:color w:val="7030A0"/>
                <w:lang w:val="en-US"/>
              </w:rPr>
              <w:t xml:space="preserve">Senior </w:t>
            </w:r>
            <w:proofErr w:type="gramStart"/>
            <w:r w:rsidRPr="00BE486E">
              <w:rPr>
                <w:noProof w:val="0"/>
                <w:color w:val="7030A0"/>
                <w:lang w:val="en-US"/>
              </w:rPr>
              <w:t>Medical  Representative</w:t>
            </w:r>
            <w:proofErr w:type="gramEnd"/>
            <w:r w:rsidRPr="00BE486E">
              <w:rPr>
                <w:noProof w:val="0"/>
                <w:color w:val="7030A0"/>
                <w:lang w:val="en-US"/>
              </w:rPr>
              <w:t xml:space="preserve"> (Pharmacy Channel)</w:t>
            </w:r>
          </w:p>
          <w:p w14:paraId="43605AB9" w14:textId="77777777" w:rsidR="002C0308" w:rsidRPr="00DF110B" w:rsidRDefault="002C0308" w:rsidP="002C0308">
            <w:pPr>
              <w:pStyle w:val="BoldTitle"/>
              <w:rPr>
                <w:rFonts w:ascii="Arial" w:hAnsi="Arial" w:cs="Arial"/>
                <w:noProof w:val="0"/>
                <w:lang w:val="en-US"/>
              </w:rPr>
            </w:pPr>
            <w: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365F73F" wp14:editId="39CAF5FE">
                      <wp:simplePos x="0" y="0"/>
                      <wp:positionH relativeFrom="column">
                        <wp:posOffset>1016635</wp:posOffset>
                      </wp:positionH>
                      <wp:positionV relativeFrom="paragraph">
                        <wp:posOffset>50800</wp:posOffset>
                      </wp:positionV>
                      <wp:extent cx="2360930" cy="140462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B6CDD9" w14:textId="77777777" w:rsidR="002C0308" w:rsidRDefault="002C0308" w:rsidP="002C0308">
                                  <w:r>
                                    <w:t>Jan-2015 to June-2018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365F7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0.05pt;margin-top:4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YOCH&#10;0d4AAAAJAQAADwAAAAAAAAAAAAAAAABoBAAAZHJzL2Rvd25yZXYueG1sUEsFBgAAAAAEAAQA8wAA&#10;AHMFAAAAAA==&#10;" filled="f" stroked="f">
                      <v:textbox style="mso-fit-shape-to-text:t">
                        <w:txbxContent>
                          <w:p w14:paraId="0AB6CDD9" w14:textId="77777777" w:rsidR="002C0308" w:rsidRDefault="002C0308" w:rsidP="002C0308">
                            <w:r>
                              <w:t>Jan-2015 to June-2018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2853DE3" w14:textId="77777777" w:rsidR="002C0308" w:rsidRDefault="002C0308" w:rsidP="002C0308"/>
          <w:p w14:paraId="2CA42B59" w14:textId="77777777" w:rsidR="002C0308" w:rsidRDefault="002C0308" w:rsidP="002C0308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A4BDD67" wp14:editId="0B7980E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-469265</wp:posOffset>
                  </wp:positionV>
                  <wp:extent cx="781050" cy="376555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D Viet Na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Implement educational plans for products in-charge</w:t>
            </w:r>
          </w:p>
          <w:p w14:paraId="311FAECE" w14:textId="77777777" w:rsidR="002C0308" w:rsidRDefault="002C0308" w:rsidP="002C0308">
            <w:r>
              <w:t>Provide products knowledge/information to target pharmacies</w:t>
            </w:r>
          </w:p>
          <w:p w14:paraId="2781D487" w14:textId="77777777" w:rsidR="002C0308" w:rsidRDefault="002C0308" w:rsidP="002C0308">
            <w:r>
              <w:t xml:space="preserve">Establish privileged relations with pharmacies </w:t>
            </w:r>
          </w:p>
          <w:p w14:paraId="3AC301A8" w14:textId="77777777" w:rsidR="002C0308" w:rsidRDefault="002C0308" w:rsidP="002C0308">
            <w:r>
              <w:t xml:space="preserve">Organize Small Event (10 -20 Pharmacist) </w:t>
            </w:r>
          </w:p>
          <w:p w14:paraId="66234FDD" w14:textId="77777777" w:rsidR="002C0308" w:rsidRDefault="002C0308" w:rsidP="002C0308">
            <w:r>
              <w:t>Arrange cycle action plan about the working activities, sales, trend ...</w:t>
            </w:r>
          </w:p>
          <w:p w14:paraId="73BBB636" w14:textId="77777777" w:rsidR="002C0308" w:rsidRDefault="002C0308" w:rsidP="002C0308">
            <w:r>
              <w:t>Support new comers about knowledge, soft skill, Analysis sales</w:t>
            </w:r>
          </w:p>
          <w:p w14:paraId="034A2929" w14:textId="77777777" w:rsidR="002C0308" w:rsidRPr="0058025C" w:rsidRDefault="002C0308" w:rsidP="002C0308">
            <w:pPr>
              <w:rPr>
                <w:b/>
                <w:u w:val="single"/>
              </w:rPr>
            </w:pPr>
            <w:r w:rsidRPr="0058025C">
              <w:rPr>
                <w:b/>
                <w:u w:val="single"/>
              </w:rPr>
              <w:t>Suc</w:t>
            </w:r>
            <w:r>
              <w:rPr>
                <w:b/>
                <w:u w:val="single"/>
              </w:rPr>
              <w:t>c</w:t>
            </w:r>
            <w:r w:rsidRPr="0058025C">
              <w:rPr>
                <w:b/>
                <w:u w:val="single"/>
              </w:rPr>
              <w:t>ess:</w:t>
            </w:r>
          </w:p>
          <w:p w14:paraId="4F19C0F7" w14:textId="77777777" w:rsidR="002C0308" w:rsidRDefault="002C0308" w:rsidP="002C0308">
            <w:r>
              <w:t xml:space="preserve">Sale: High performance in team, </w:t>
            </w:r>
            <w:r w:rsidRPr="00AA14CD">
              <w:t>flexible</w:t>
            </w:r>
            <w:r>
              <w:t xml:space="preserve"> for difficult situations (Award top Sale Cycle 2’2017)</w:t>
            </w:r>
          </w:p>
          <w:p w14:paraId="2A0CB0FB" w14:textId="77777777" w:rsidR="002C0308" w:rsidRDefault="002C0308" w:rsidP="002C0308">
            <w:r>
              <w:t xml:space="preserve">Skill: </w:t>
            </w:r>
          </w:p>
          <w:p w14:paraId="43EE5138" w14:textId="77777777" w:rsidR="002C0308" w:rsidRPr="00E94311" w:rsidRDefault="002C0308" w:rsidP="002C0308">
            <w:pPr>
              <w:pStyle w:val="ListParagraph"/>
              <w:numPr>
                <w:ilvl w:val="0"/>
                <w:numId w:val="14"/>
              </w:numPr>
              <w:spacing w:after="60" w:line="259" w:lineRule="auto"/>
              <w:rPr>
                <w:b/>
              </w:rPr>
            </w:pPr>
            <w:r w:rsidRPr="00E94311">
              <w:rPr>
                <w:b/>
              </w:rPr>
              <w:t>Good at communication skill, (Award Customer Centric Interaction in 2015)</w:t>
            </w:r>
          </w:p>
          <w:p w14:paraId="28AEA87D" w14:textId="77777777" w:rsidR="002C0308" w:rsidRPr="00E94311" w:rsidRDefault="002C0308" w:rsidP="002C0308">
            <w:pPr>
              <w:pStyle w:val="ListParagraph"/>
              <w:numPr>
                <w:ilvl w:val="0"/>
                <w:numId w:val="14"/>
              </w:numPr>
              <w:spacing w:after="60" w:line="259" w:lineRule="auto"/>
              <w:rPr>
                <w:b/>
              </w:rPr>
            </w:pPr>
            <w:r w:rsidRPr="00E94311">
              <w:rPr>
                <w:b/>
              </w:rPr>
              <w:t xml:space="preserve"> Computer skills, especially Excel (support team about KPIs reports)</w:t>
            </w:r>
          </w:p>
          <w:p w14:paraId="4F828067" w14:textId="77777777" w:rsidR="002C0308" w:rsidRPr="00F150B5" w:rsidRDefault="002C0308" w:rsidP="002C0308">
            <w:pPr>
              <w:pStyle w:val="ListParagraph"/>
              <w:numPr>
                <w:ilvl w:val="0"/>
                <w:numId w:val="14"/>
              </w:numPr>
              <w:spacing w:after="60" w:line="259" w:lineRule="auto"/>
            </w:pPr>
            <w:r w:rsidRPr="00E94311">
              <w:rPr>
                <w:b/>
              </w:rPr>
              <w:t xml:space="preserve"> Attractive Presentation (10-20 person)</w:t>
            </w:r>
          </w:p>
          <w:p w14:paraId="5C84C3B6" w14:textId="77777777" w:rsidR="002C0308" w:rsidRPr="00BE486E" w:rsidRDefault="002C0308" w:rsidP="002C0308">
            <w:pPr>
              <w:pStyle w:val="BoldTitle"/>
              <w:rPr>
                <w:noProof w:val="0"/>
                <w:color w:val="7030A0"/>
                <w:lang w:val="en-US"/>
              </w:rPr>
            </w:pPr>
            <w:r w:rsidRPr="00BE486E">
              <w:rPr>
                <w:noProof w:val="0"/>
                <w:color w:val="7030A0"/>
                <w:lang w:val="en-US"/>
              </w:rPr>
              <w:t>Sale Consultant (GSK)</w:t>
            </w:r>
          </w:p>
          <w:p w14:paraId="6C550437" w14:textId="77777777" w:rsidR="002C0308" w:rsidRDefault="002C0308" w:rsidP="002C0308">
            <w:pPr>
              <w:pStyle w:val="NormalLargeItalic"/>
              <w:rPr>
                <w:noProof w:val="0"/>
                <w:lang w:val="en-US"/>
              </w:rPr>
            </w:pPr>
            <w: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F51DDA7" wp14:editId="12B12610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151765</wp:posOffset>
                      </wp:positionV>
                      <wp:extent cx="2360930" cy="1404620"/>
                      <wp:effectExtent l="0" t="0" r="0" b="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11F13D" w14:textId="77777777" w:rsidR="002C0308" w:rsidRDefault="002C0308" w:rsidP="002C0308">
                                  <w:r>
                                    <w:t>Jan-2014 to Jan-2015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F51DDA7" id="_x0000_s1027" type="#_x0000_t202" style="position:absolute;margin-left:128.6pt;margin-top:11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gfDgIAAPo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" filled="f" stroked="f">
                      <v:textbox style="mso-fit-shape-to-text:t">
                        <w:txbxContent>
                          <w:p w14:paraId="0311F13D" w14:textId="77777777" w:rsidR="002C0308" w:rsidRDefault="002C0308" w:rsidP="002C0308">
                            <w:r>
                              <w:t>Jan-2014 to Jan-2015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lang w:val="en-US"/>
              </w:rPr>
              <w:drawing>
                <wp:inline distT="0" distB="0" distL="0" distR="0" wp14:anchorId="310DF7D9" wp14:editId="7FEA16F8">
                  <wp:extent cx="1466850" cy="7048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PV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078" b="29870"/>
                          <a:stretch/>
                        </pic:blipFill>
                        <pic:spPr bwMode="auto">
                          <a:xfrm>
                            <a:off x="0" y="0"/>
                            <a:ext cx="1466850" cy="70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8FAFCA" w14:textId="77777777" w:rsidR="002C0308" w:rsidRDefault="002C0308" w:rsidP="002C0308">
            <w:r>
              <w:t>Implement educational plans for products in-charge, provide products knowledge/information to target pharmacies</w:t>
            </w:r>
          </w:p>
          <w:p w14:paraId="67578AF5" w14:textId="77777777" w:rsidR="002C0308" w:rsidRDefault="002C0308" w:rsidP="002C0308">
            <w:pPr>
              <w:pStyle w:val="NormalLargeItalic"/>
              <w:rPr>
                <w:i w:val="0"/>
                <w:sz w:val="22"/>
                <w:szCs w:val="22"/>
              </w:rPr>
            </w:pPr>
            <w:r w:rsidRPr="0058025C">
              <w:rPr>
                <w:i w:val="0"/>
                <w:sz w:val="22"/>
                <w:szCs w:val="22"/>
              </w:rPr>
              <w:t>Achievement all target of KPIs</w:t>
            </w:r>
          </w:p>
          <w:p w14:paraId="247ACA26" w14:textId="77777777" w:rsidR="002C0308" w:rsidRPr="00BE486E" w:rsidRDefault="002C0308" w:rsidP="002C0308">
            <w:pPr>
              <w:pStyle w:val="BoldTitle"/>
              <w:rPr>
                <w:noProof w:val="0"/>
                <w:color w:val="7030A0"/>
                <w:lang w:val="en-US"/>
              </w:rPr>
            </w:pPr>
            <w:proofErr w:type="gramStart"/>
            <w:r w:rsidRPr="00BE486E">
              <w:rPr>
                <w:noProof w:val="0"/>
                <w:color w:val="7030A0"/>
                <w:lang w:val="en-US"/>
              </w:rPr>
              <w:t>Sale  Admin</w:t>
            </w:r>
            <w:proofErr w:type="gramEnd"/>
          </w:p>
          <w:p w14:paraId="15A9D1EC" w14:textId="77777777" w:rsidR="002C0308" w:rsidRPr="00B56F79" w:rsidRDefault="002C0308" w:rsidP="002C0308">
            <w:pPr>
              <w:pStyle w:val="BoldTitle"/>
              <w:rPr>
                <w:noProof w:val="0"/>
                <w:lang w:val="en-US"/>
              </w:rPr>
            </w:pPr>
            <w: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28031D0" wp14:editId="1B03CD02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29210</wp:posOffset>
                      </wp:positionV>
                      <wp:extent cx="2360930" cy="140462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6C70A3" w14:textId="77777777" w:rsidR="002C0308" w:rsidRDefault="002C0308" w:rsidP="002C0308">
                                  <w:r>
                                    <w:t>Dec-2012 to Jan-2013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28031D0" id="_x0000_s1028" type="#_x0000_t202" style="position:absolute;margin-left:133.1pt;margin-top:2.3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" filled="f" stroked="f">
                      <v:textbox style="mso-fit-shape-to-text:t">
                        <w:txbxContent>
                          <w:p w14:paraId="246C70A3" w14:textId="77777777" w:rsidR="002C0308" w:rsidRDefault="002C0308" w:rsidP="002C0308">
                            <w:r>
                              <w:t>Dec-2012 to Jan-2013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lang w:val="en-US"/>
              </w:rPr>
              <w:drawing>
                <wp:inline distT="0" distB="0" distL="0" distR="0" wp14:anchorId="7BDC9466" wp14:editId="5836029E">
                  <wp:extent cx="1533525" cy="341630"/>
                  <wp:effectExtent l="0" t="0" r="952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v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276" cy="34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71477" w14:textId="77777777" w:rsidR="002C0308" w:rsidRDefault="002C0308" w:rsidP="002C0308">
            <w:r>
              <w:t>Establish with Distributor</w:t>
            </w:r>
          </w:p>
          <w:p w14:paraId="7208E8E0" w14:textId="77777777" w:rsidR="002C0308" w:rsidRDefault="002C0308" w:rsidP="002C0308">
            <w:r>
              <w:t>Implement trade promotion with Sales, Distributor</w:t>
            </w:r>
          </w:p>
          <w:p w14:paraId="5ADADCCC" w14:textId="77777777" w:rsidR="002C0308" w:rsidRDefault="002C0308" w:rsidP="002C0308">
            <w:pPr>
              <w:jc w:val="both"/>
            </w:pPr>
            <w:r>
              <w:t>Report with Sale manager about: Performance, inventory.</w:t>
            </w:r>
          </w:p>
          <w:p w14:paraId="19556F07" w14:textId="77777777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5AA749DF" w14:textId="77777777" w:rsidTr="00F61DF9">
        <w:tc>
          <w:tcPr>
            <w:tcW w:w="9355" w:type="dxa"/>
            <w:tcMar>
              <w:top w:w="216" w:type="dxa"/>
            </w:tcMar>
          </w:tcPr>
          <w:p w14:paraId="45C967FE" w14:textId="77777777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6B8B685ADED748C3943CBA95CC38A036"/>
        </w:placeholder>
        <w:temporary/>
        <w:showingPlcHdr/>
        <w15:appearance w15:val="hidden"/>
      </w:sdtPr>
      <w:sdtEndPr/>
      <w:sdtContent>
        <w:p w14:paraId="5EC9DE9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791E459" w14:textId="77777777" w:rsidTr="00D66A52">
        <w:tc>
          <w:tcPr>
            <w:tcW w:w="9355" w:type="dxa"/>
          </w:tcPr>
          <w:p w14:paraId="016DBE0C" w14:textId="77777777" w:rsidR="001D0BF1" w:rsidRPr="00CF1A49" w:rsidRDefault="002C0308" w:rsidP="001D0BF1">
            <w:pPr>
              <w:pStyle w:val="Heading3"/>
              <w:contextualSpacing w:val="0"/>
              <w:outlineLvl w:val="2"/>
            </w:pPr>
            <w:r>
              <w:t>2012</w:t>
            </w:r>
          </w:p>
          <w:p w14:paraId="6A208EC0" w14:textId="77777777" w:rsidR="001D0BF1" w:rsidRPr="00CF1A49" w:rsidRDefault="002C0308" w:rsidP="001D0BF1">
            <w:pPr>
              <w:pStyle w:val="Heading2"/>
              <w:contextualSpacing w:val="0"/>
              <w:outlineLvl w:val="1"/>
            </w:pPr>
            <w:r w:rsidRPr="002C0308">
              <w:t>Intermediate Professional Education</w:t>
            </w:r>
            <w:r w:rsidR="001D0BF1" w:rsidRPr="00CF1A49">
              <w:t xml:space="preserve">, </w:t>
            </w:r>
            <w:r w:rsidRPr="002C0308">
              <w:rPr>
                <w:rStyle w:val="SubtleReference"/>
              </w:rPr>
              <w:t>Medicine and Pharmaceutical Ho Chi Minh University)</w:t>
            </w:r>
          </w:p>
          <w:p w14:paraId="7E114506" w14:textId="7777777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2444BE14" w14:textId="77777777" w:rsidTr="00F61DF9">
        <w:tc>
          <w:tcPr>
            <w:tcW w:w="9355" w:type="dxa"/>
            <w:tcMar>
              <w:top w:w="216" w:type="dxa"/>
            </w:tcMar>
          </w:tcPr>
          <w:p w14:paraId="32F21D33" w14:textId="77777777" w:rsidR="00F61DF9" w:rsidRPr="00CF1A49" w:rsidRDefault="002C0308" w:rsidP="00F61DF9">
            <w:pPr>
              <w:pStyle w:val="Heading3"/>
              <w:contextualSpacing w:val="0"/>
              <w:outlineLvl w:val="2"/>
            </w:pPr>
            <w:r w:rsidRPr="002C0308">
              <w:t xml:space="preserve">To be graduated in </w:t>
            </w:r>
            <w:r>
              <w:t>Jan</w:t>
            </w:r>
            <w:r w:rsidRPr="002C0308">
              <w:t>/2019</w:t>
            </w:r>
          </w:p>
          <w:p w14:paraId="0D56F28A" w14:textId="77777777" w:rsidR="00F61DF9" w:rsidRPr="00CF1A49" w:rsidRDefault="002C0308" w:rsidP="00F61DF9">
            <w:pPr>
              <w:pStyle w:val="Heading2"/>
              <w:contextualSpacing w:val="0"/>
              <w:outlineLvl w:val="1"/>
            </w:pPr>
            <w:r w:rsidRPr="002C0308">
              <w:t>Degree of associate Pharmacology</w:t>
            </w:r>
            <w:r w:rsidR="00F61DF9" w:rsidRPr="00CF1A49">
              <w:t xml:space="preserve">, </w:t>
            </w:r>
            <w:r w:rsidRPr="002C0308">
              <w:rPr>
                <w:rStyle w:val="SubtleReference"/>
              </w:rPr>
              <w:t>Ladec College</w:t>
            </w:r>
          </w:p>
          <w:p w14:paraId="5BA356C6" w14:textId="77777777" w:rsidR="00F61DF9" w:rsidRDefault="00AC4FA2" w:rsidP="00F61DF9">
            <w:r w:rsidRPr="00AC4FA2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2B0F4117" wp14:editId="0340D318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118524</wp:posOffset>
                      </wp:positionV>
                      <wp:extent cx="2360930" cy="1404620"/>
                      <wp:effectExtent l="0" t="0" r="0" b="127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E9F472" w14:textId="77777777" w:rsidR="00AC4FA2" w:rsidRPr="00CF1A49" w:rsidRDefault="00AC4FA2" w:rsidP="00AC4FA2">
                                  <w:pPr>
                                    <w:pStyle w:val="Heading1"/>
                                  </w:pPr>
                                  <w:r w:rsidRPr="002C0308">
                                    <w:t>Reference</w:t>
                                  </w:r>
                                </w:p>
                                <w:p w14:paraId="31538A6A" w14:textId="77777777" w:rsidR="00AC4FA2" w:rsidRPr="00AC4FA2" w:rsidRDefault="00AC4FA2" w:rsidP="00AC4FA2">
                                  <w:pPr>
                                    <w:pStyle w:val="BoldTitle"/>
                                    <w:rPr>
                                      <w:rFonts w:asciiTheme="minorHAnsi" w:eastAsiaTheme="majorEastAsia" w:hAnsiTheme="minorHAnsi" w:cstheme="majorBidi"/>
                                      <w:b/>
                                      <w:caps/>
                                      <w:noProof w:val="0"/>
                                      <w:color w:val="1D824C" w:themeColor="accent1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AC4FA2">
                                    <w:rPr>
                                      <w:rFonts w:asciiTheme="minorHAnsi" w:eastAsiaTheme="majorEastAsia" w:hAnsiTheme="minorHAnsi" w:cstheme="majorBidi"/>
                                      <w:b/>
                                      <w:caps/>
                                      <w:noProof w:val="0"/>
                                      <w:color w:val="1D824C" w:themeColor="accent1"/>
                                      <w:sz w:val="26"/>
                                      <w:szCs w:val="26"/>
                                      <w:lang w:val="en-US"/>
                                    </w:rPr>
                                    <w:t>Ta Thi Thanh Thuy</w:t>
                                  </w:r>
                                </w:p>
                                <w:p w14:paraId="6CF1C58B" w14:textId="77777777" w:rsidR="00AC4FA2" w:rsidRPr="00B56F79" w:rsidRDefault="00AC4FA2" w:rsidP="00AC4FA2">
                                  <w:pPr>
                                    <w:pStyle w:val="Heading3"/>
                                  </w:pPr>
                                  <w:r>
                                    <w:t>District Manager</w:t>
                                  </w:r>
                                  <w:r w:rsidRPr="00B56F79">
                                    <w:t xml:space="preserve"> - </w:t>
                                  </w:r>
                                  <w:r>
                                    <w:t>MSD</w:t>
                                  </w:r>
                                </w:p>
                                <w:p w14:paraId="123458D0" w14:textId="77777777" w:rsidR="00AC4FA2" w:rsidRDefault="00AC4FA2" w:rsidP="00AC4FA2">
                                  <w:pPr>
                                    <w:pStyle w:val="Heading3"/>
                                  </w:pPr>
                                  <w:r>
                                    <w:t>0909385639</w:t>
                                  </w:r>
                                </w:p>
                                <w:p w14:paraId="7D3FEC04" w14:textId="77777777" w:rsidR="00AC4FA2" w:rsidRDefault="00AC4FA2" w:rsidP="00AC4FA2">
                                  <w:pPr>
                                    <w:pStyle w:val="Heading3"/>
                                  </w:pPr>
                                </w:p>
                                <w:p w14:paraId="184E4819" w14:textId="77777777" w:rsidR="00AC4FA2" w:rsidRDefault="00AC4FA2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0F4117" id="_x0000_s1029" type="#_x0000_t202" style="position:absolute;margin-left:227.25pt;margin-top:9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hTDwIAAPo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" filled="f" stroked="f">
                      <v:textbox style="mso-fit-shape-to-text:t">
                        <w:txbxContent>
                          <w:p w14:paraId="33E9F472" w14:textId="77777777" w:rsidR="00AC4FA2" w:rsidRPr="00CF1A49" w:rsidRDefault="00AC4FA2" w:rsidP="00AC4FA2">
                            <w:pPr>
                              <w:pStyle w:val="Heading1"/>
                            </w:pPr>
                            <w:r w:rsidRPr="002C0308">
                              <w:t>Reference</w:t>
                            </w:r>
                          </w:p>
                          <w:p w14:paraId="31538A6A" w14:textId="77777777" w:rsidR="00AC4FA2" w:rsidRPr="00AC4FA2" w:rsidRDefault="00AC4FA2" w:rsidP="00AC4FA2">
                            <w:pPr>
                              <w:pStyle w:val="BoldTitle"/>
                              <w:rPr>
                                <w:rFonts w:asciiTheme="minorHAnsi" w:eastAsiaTheme="majorEastAsia" w:hAnsiTheme="minorHAnsi" w:cstheme="majorBidi"/>
                                <w:b/>
                                <w:caps/>
                                <w:noProof w:val="0"/>
                                <w:color w:val="1D824C" w:themeColor="accen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C4FA2">
                              <w:rPr>
                                <w:rFonts w:asciiTheme="minorHAnsi" w:eastAsiaTheme="majorEastAsia" w:hAnsiTheme="minorHAnsi" w:cstheme="majorBidi"/>
                                <w:b/>
                                <w:caps/>
                                <w:noProof w:val="0"/>
                                <w:color w:val="1D824C" w:themeColor="accent1"/>
                                <w:sz w:val="26"/>
                                <w:szCs w:val="26"/>
                                <w:lang w:val="en-US"/>
                              </w:rPr>
                              <w:t>Ta Thi Thanh Thuy</w:t>
                            </w:r>
                          </w:p>
                          <w:p w14:paraId="6CF1C58B" w14:textId="77777777" w:rsidR="00AC4FA2" w:rsidRPr="00B56F79" w:rsidRDefault="00AC4FA2" w:rsidP="00AC4FA2">
                            <w:pPr>
                              <w:pStyle w:val="Heading3"/>
                            </w:pPr>
                            <w:r>
                              <w:t>District Manager</w:t>
                            </w:r>
                            <w:r w:rsidRPr="00B56F79">
                              <w:t xml:space="preserve"> - </w:t>
                            </w:r>
                            <w:r>
                              <w:t>MSD</w:t>
                            </w:r>
                          </w:p>
                          <w:p w14:paraId="123458D0" w14:textId="77777777" w:rsidR="00AC4FA2" w:rsidRDefault="00AC4FA2" w:rsidP="00AC4FA2">
                            <w:pPr>
                              <w:pStyle w:val="Heading3"/>
                            </w:pPr>
                            <w:r>
                              <w:t>0909385639</w:t>
                            </w:r>
                          </w:p>
                          <w:p w14:paraId="7D3FEC04" w14:textId="77777777" w:rsidR="00AC4FA2" w:rsidRDefault="00AC4FA2" w:rsidP="00AC4FA2">
                            <w:pPr>
                              <w:pStyle w:val="Heading3"/>
                            </w:pPr>
                          </w:p>
                          <w:p w14:paraId="184E4819" w14:textId="77777777" w:rsidR="00AC4FA2" w:rsidRDefault="00AC4FA2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sdt>
      <w:sdtPr>
        <w:alias w:val="Skills:"/>
        <w:tag w:val="Skills:"/>
        <w:id w:val="-1392877668"/>
        <w:placeholder>
          <w:docPart w:val="8B66BD1C64164EC682934E2C1F16AF7F"/>
        </w:placeholder>
        <w:temporary/>
        <w:showingPlcHdr/>
        <w15:appearance w15:val="hidden"/>
      </w:sdtPr>
      <w:sdtEndPr/>
      <w:sdtContent>
        <w:p w14:paraId="7C3CB81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97788EE" w14:textId="77777777" w:rsidTr="00CF1A49">
        <w:tc>
          <w:tcPr>
            <w:tcW w:w="4675" w:type="dxa"/>
          </w:tcPr>
          <w:p w14:paraId="406E43DC" w14:textId="77777777" w:rsidR="002C0308" w:rsidRDefault="002C0308" w:rsidP="002C0308">
            <w:pPr>
              <w:pStyle w:val="Skills"/>
              <w:ind w:left="0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 xml:space="preserve">Computer   </w:t>
            </w:r>
            <w:r w:rsidR="00AC4FA2">
              <w:rPr>
                <w:noProof w:val="0"/>
                <w:lang w:val="en-US"/>
              </w:rPr>
              <w:t xml:space="preserve">   Excellent</w:t>
            </w:r>
          </w:p>
          <w:p w14:paraId="612E271C" w14:textId="77777777" w:rsidR="002C0308" w:rsidRPr="00B56F79" w:rsidRDefault="002C0308" w:rsidP="002C0308">
            <w:pPr>
              <w:pStyle w:val="Skills"/>
              <w:ind w:left="0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 xml:space="preserve">Role Play    </w:t>
            </w:r>
            <w:r w:rsidR="00AC4FA2">
              <w:rPr>
                <w:noProof w:val="0"/>
                <w:lang w:val="en-US"/>
              </w:rPr>
              <w:t xml:space="preserve">  Good</w:t>
            </w:r>
          </w:p>
          <w:p w14:paraId="429F555B" w14:textId="77777777" w:rsidR="002C0308" w:rsidRPr="00B56F79" w:rsidRDefault="002C0308" w:rsidP="002C0308">
            <w:pPr>
              <w:pStyle w:val="Skills"/>
              <w:ind w:left="0"/>
              <w:rPr>
                <w:noProof w:val="0"/>
                <w:color w:val="BFBFBF" w:themeColor="background1" w:themeShade="BF"/>
                <w:lang w:val="en-US"/>
              </w:rPr>
            </w:pPr>
            <w:proofErr w:type="gramStart"/>
            <w:r>
              <w:rPr>
                <w:noProof w:val="0"/>
                <w:lang w:val="en-US"/>
              </w:rPr>
              <w:t xml:space="preserve">Presentation  </w:t>
            </w:r>
            <w:r w:rsidR="00AC4FA2">
              <w:rPr>
                <w:noProof w:val="0"/>
                <w:lang w:val="en-US"/>
              </w:rPr>
              <w:t>Good</w:t>
            </w:r>
            <w:proofErr w:type="gramEnd"/>
          </w:p>
          <w:p w14:paraId="759A6B62" w14:textId="77777777" w:rsidR="001F4E6D" w:rsidRPr="002C0308" w:rsidRDefault="002C0308" w:rsidP="002C0308">
            <w:pPr>
              <w:pStyle w:val="Skills"/>
              <w:ind w:left="0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English</w:t>
            </w:r>
            <w:r w:rsidR="00AC4FA2">
              <w:rPr>
                <w:noProof w:val="0"/>
                <w:lang w:val="en-US"/>
              </w:rPr>
              <w:t xml:space="preserve">          Average</w:t>
            </w:r>
          </w:p>
        </w:tc>
        <w:tc>
          <w:tcPr>
            <w:tcW w:w="4675" w:type="dxa"/>
            <w:tcMar>
              <w:left w:w="360" w:type="dxa"/>
            </w:tcMar>
          </w:tcPr>
          <w:p w14:paraId="40167AF3" w14:textId="77777777" w:rsidR="001E3120" w:rsidRPr="006E1507" w:rsidRDefault="001E3120" w:rsidP="00AC4FA2">
            <w:pPr>
              <w:pStyle w:val="Heading3"/>
              <w:outlineLvl w:val="2"/>
            </w:pPr>
          </w:p>
        </w:tc>
      </w:tr>
    </w:tbl>
    <w:p w14:paraId="39CCE555" w14:textId="77777777" w:rsidR="00AC4FA2" w:rsidRDefault="00AC4FA2" w:rsidP="002C0308">
      <w:pPr>
        <w:ind w:left="162"/>
      </w:pPr>
    </w:p>
    <w:p w14:paraId="0486C3AD" w14:textId="77777777" w:rsidR="00B51D1B" w:rsidRPr="006E1507" w:rsidRDefault="00B51D1B" w:rsidP="006E1507"/>
    <w:sectPr w:rsidR="00B51D1B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704B0" w14:textId="77777777" w:rsidR="00C8477C" w:rsidRDefault="00C8477C" w:rsidP="0068194B">
      <w:r>
        <w:separator/>
      </w:r>
    </w:p>
    <w:p w14:paraId="7E5B9832" w14:textId="77777777" w:rsidR="00C8477C" w:rsidRDefault="00C8477C"/>
    <w:p w14:paraId="1AEAA237" w14:textId="77777777" w:rsidR="00C8477C" w:rsidRDefault="00C8477C"/>
  </w:endnote>
  <w:endnote w:type="continuationSeparator" w:id="0">
    <w:p w14:paraId="46EB9DD5" w14:textId="77777777" w:rsidR="00C8477C" w:rsidRDefault="00C8477C" w:rsidP="0068194B">
      <w:r>
        <w:continuationSeparator/>
      </w:r>
    </w:p>
    <w:p w14:paraId="5812C8AC" w14:textId="77777777" w:rsidR="00C8477C" w:rsidRDefault="00C8477C"/>
    <w:p w14:paraId="63A95595" w14:textId="77777777" w:rsidR="00C8477C" w:rsidRDefault="00C847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5805B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5575E" w14:textId="77777777" w:rsidR="00C8477C" w:rsidRDefault="00C8477C" w:rsidP="0068194B">
      <w:r>
        <w:separator/>
      </w:r>
    </w:p>
    <w:p w14:paraId="4DB5666C" w14:textId="77777777" w:rsidR="00C8477C" w:rsidRDefault="00C8477C"/>
    <w:p w14:paraId="43271CB1" w14:textId="77777777" w:rsidR="00C8477C" w:rsidRDefault="00C8477C"/>
  </w:footnote>
  <w:footnote w:type="continuationSeparator" w:id="0">
    <w:p w14:paraId="505CB797" w14:textId="77777777" w:rsidR="00C8477C" w:rsidRDefault="00C8477C" w:rsidP="0068194B">
      <w:r>
        <w:continuationSeparator/>
      </w:r>
    </w:p>
    <w:p w14:paraId="0FFC062F" w14:textId="77777777" w:rsidR="00C8477C" w:rsidRDefault="00C8477C"/>
    <w:p w14:paraId="5285E2E2" w14:textId="77777777" w:rsidR="00C8477C" w:rsidRDefault="00C847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C583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F68FAA" wp14:editId="74F233B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C50DAD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EA688D"/>
    <w:multiLevelType w:val="hybridMultilevel"/>
    <w:tmpl w:val="804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08"/>
    <w:rsid w:val="000001EF"/>
    <w:rsid w:val="00007322"/>
    <w:rsid w:val="00007728"/>
    <w:rsid w:val="000224B2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279"/>
    <w:rsid w:val="00294998"/>
    <w:rsid w:val="00297F18"/>
    <w:rsid w:val="002A1945"/>
    <w:rsid w:val="002B2958"/>
    <w:rsid w:val="002B3FC8"/>
    <w:rsid w:val="002C0308"/>
    <w:rsid w:val="002D23C5"/>
    <w:rsid w:val="002D6137"/>
    <w:rsid w:val="002E7E61"/>
    <w:rsid w:val="002F05E5"/>
    <w:rsid w:val="002F254D"/>
    <w:rsid w:val="002F30E4"/>
    <w:rsid w:val="00307140"/>
    <w:rsid w:val="0031500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4F41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4A75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4FA2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8477C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AC0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F2F8C"/>
  <w15:chartTrackingRefBased/>
  <w15:docId w15:val="{EDA79A50-436D-4E72-B86A-5083A0E5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BoldTitle">
    <w:name w:val="Bold Title"/>
    <w:basedOn w:val="Normal"/>
    <w:qFormat/>
    <w:rsid w:val="002C0308"/>
    <w:pPr>
      <w:spacing w:before="80" w:after="80"/>
    </w:pPr>
    <w:rPr>
      <w:rFonts w:ascii="Impact" w:hAnsi="Impact"/>
      <w:noProof/>
      <w:color w:val="FE4365"/>
      <w:sz w:val="28"/>
      <w:szCs w:val="28"/>
      <w:lang w:val="fr-FR"/>
    </w:rPr>
  </w:style>
  <w:style w:type="paragraph" w:customStyle="1" w:styleId="NormalLargeItalic">
    <w:name w:val="Normal Large Italic"/>
    <w:basedOn w:val="Normal"/>
    <w:qFormat/>
    <w:rsid w:val="002C0308"/>
    <w:pPr>
      <w:spacing w:after="80"/>
    </w:pPr>
    <w:rPr>
      <w:rFonts w:asciiTheme="majorHAnsi" w:hAnsiTheme="majorHAnsi"/>
      <w:i/>
      <w:noProof/>
      <w:color w:val="auto"/>
      <w:sz w:val="28"/>
      <w:szCs w:val="28"/>
      <w:lang w:val="fr-FR"/>
    </w:rPr>
  </w:style>
  <w:style w:type="paragraph" w:customStyle="1" w:styleId="Skills">
    <w:name w:val="Skills"/>
    <w:basedOn w:val="Normal"/>
    <w:qFormat/>
    <w:rsid w:val="002C0308"/>
    <w:pPr>
      <w:tabs>
        <w:tab w:val="right" w:pos="5184"/>
      </w:tabs>
      <w:spacing w:after="80"/>
      <w:ind w:left="180"/>
    </w:pPr>
    <w:rPr>
      <w:rFonts w:ascii="Times New Roman" w:hAnsi="Times New Roman" w:cs="Times New Roman"/>
      <w:noProof/>
      <w:color w:val="auto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10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0456BD8C3B425590CBE56A53554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AB994-5C13-47A6-B345-173968302074}"/>
      </w:docPartPr>
      <w:docPartBody>
        <w:p w:rsidR="00B71D60" w:rsidRDefault="004D0009">
          <w:pPr>
            <w:pStyle w:val="280456BD8C3B425590CBE56A535540AA"/>
          </w:pPr>
          <w:r w:rsidRPr="00CF1A49">
            <w:t>Email</w:t>
          </w:r>
        </w:p>
      </w:docPartBody>
    </w:docPart>
    <w:docPart>
      <w:docPartPr>
        <w:name w:val="9D1F514293BB4B809B881E1AA923D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68E85-963C-498C-9DD2-7551663D0FE5}"/>
      </w:docPartPr>
      <w:docPartBody>
        <w:p w:rsidR="00B71D60" w:rsidRDefault="004D0009">
          <w:pPr>
            <w:pStyle w:val="9D1F514293BB4B809B881E1AA923D0B8"/>
          </w:pPr>
          <w:r w:rsidRPr="00CF1A49">
            <w:t>Experience</w:t>
          </w:r>
        </w:p>
      </w:docPartBody>
    </w:docPart>
    <w:docPart>
      <w:docPartPr>
        <w:name w:val="6B8B685ADED748C3943CBA95CC38A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B8D74-EA82-4A0C-9B84-9623543CEC15}"/>
      </w:docPartPr>
      <w:docPartBody>
        <w:p w:rsidR="00B71D60" w:rsidRDefault="004D0009">
          <w:pPr>
            <w:pStyle w:val="6B8B685ADED748C3943CBA95CC38A036"/>
          </w:pPr>
          <w:r w:rsidRPr="00CF1A49">
            <w:t>Education</w:t>
          </w:r>
        </w:p>
      </w:docPartBody>
    </w:docPart>
    <w:docPart>
      <w:docPartPr>
        <w:name w:val="8B66BD1C64164EC682934E2C1F16A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E48EB-8048-46AE-9AE6-44B6939E5733}"/>
      </w:docPartPr>
      <w:docPartBody>
        <w:p w:rsidR="00B71D60" w:rsidRDefault="004D0009">
          <w:pPr>
            <w:pStyle w:val="8B66BD1C64164EC682934E2C1F16AF7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09"/>
    <w:rsid w:val="004D0009"/>
    <w:rsid w:val="00B71D60"/>
    <w:rsid w:val="00BF5128"/>
    <w:rsid w:val="00E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8D147EF69849EDB1DA0FDE4D4FE000">
    <w:name w:val="748D147EF69849EDB1DA0FDE4D4FE00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35454ADDC7143DD93AECC3816021009">
    <w:name w:val="135454ADDC7143DD93AECC3816021009"/>
  </w:style>
  <w:style w:type="paragraph" w:customStyle="1" w:styleId="D967E1CA5AB4486E968CC20DCC2D2256">
    <w:name w:val="D967E1CA5AB4486E968CC20DCC2D2256"/>
  </w:style>
  <w:style w:type="paragraph" w:customStyle="1" w:styleId="5C91C01C98F84EE9902E88A85CA4370A">
    <w:name w:val="5C91C01C98F84EE9902E88A85CA4370A"/>
  </w:style>
  <w:style w:type="paragraph" w:customStyle="1" w:styleId="FDDF19A70AE244CFBB068F2DD5EF0306">
    <w:name w:val="FDDF19A70AE244CFBB068F2DD5EF0306"/>
  </w:style>
  <w:style w:type="paragraph" w:customStyle="1" w:styleId="280456BD8C3B425590CBE56A535540AA">
    <w:name w:val="280456BD8C3B425590CBE56A535540AA"/>
  </w:style>
  <w:style w:type="paragraph" w:customStyle="1" w:styleId="5575984399EE4BA0B0B5FF4992145A96">
    <w:name w:val="5575984399EE4BA0B0B5FF4992145A96"/>
  </w:style>
  <w:style w:type="paragraph" w:customStyle="1" w:styleId="482BC2742A7B488890A054FCF45F0A15">
    <w:name w:val="482BC2742A7B488890A054FCF45F0A15"/>
  </w:style>
  <w:style w:type="paragraph" w:customStyle="1" w:styleId="E8DE98163B2F45109586A2553612DD8D">
    <w:name w:val="E8DE98163B2F45109586A2553612DD8D"/>
  </w:style>
  <w:style w:type="paragraph" w:customStyle="1" w:styleId="FA9CC297D2BD42F8AEE27633D7BFB30B">
    <w:name w:val="FA9CC297D2BD42F8AEE27633D7BFB30B"/>
  </w:style>
  <w:style w:type="paragraph" w:customStyle="1" w:styleId="B4CD30699E904ED5B615DEFCE6CF3603">
    <w:name w:val="B4CD30699E904ED5B615DEFCE6CF3603"/>
  </w:style>
  <w:style w:type="paragraph" w:customStyle="1" w:styleId="9D1F514293BB4B809B881E1AA923D0B8">
    <w:name w:val="9D1F514293BB4B809B881E1AA923D0B8"/>
  </w:style>
  <w:style w:type="paragraph" w:customStyle="1" w:styleId="2264859476A2482E9EAC4732F38C6CC7">
    <w:name w:val="2264859476A2482E9EAC4732F38C6CC7"/>
  </w:style>
  <w:style w:type="paragraph" w:customStyle="1" w:styleId="DE9DF61A8D05420D91C60FFF763B6EB4">
    <w:name w:val="DE9DF61A8D05420D91C60FFF763B6EB4"/>
  </w:style>
  <w:style w:type="paragraph" w:customStyle="1" w:styleId="35481B4B01CB46CFA40E4FE072784075">
    <w:name w:val="35481B4B01CB46CFA40E4FE07278407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909BE28A1224D9F9186D3635FC3F583">
    <w:name w:val="1909BE28A1224D9F9186D3635FC3F583"/>
  </w:style>
  <w:style w:type="paragraph" w:customStyle="1" w:styleId="3DBAFE98290442D292EF9AE7D92A6F86">
    <w:name w:val="3DBAFE98290442D292EF9AE7D92A6F86"/>
  </w:style>
  <w:style w:type="paragraph" w:customStyle="1" w:styleId="EF2C145E68334913B594002885AAD42C">
    <w:name w:val="EF2C145E68334913B594002885AAD42C"/>
  </w:style>
  <w:style w:type="paragraph" w:customStyle="1" w:styleId="CCBB0CA7D13B40E08C5575CB0CBD1058">
    <w:name w:val="CCBB0CA7D13B40E08C5575CB0CBD1058"/>
  </w:style>
  <w:style w:type="paragraph" w:customStyle="1" w:styleId="11ACED2BAD4B4864898E79A6E173C2AC">
    <w:name w:val="11ACED2BAD4B4864898E79A6E173C2AC"/>
  </w:style>
  <w:style w:type="paragraph" w:customStyle="1" w:styleId="3B58398D6DD14AFCA400C9FCB0748D51">
    <w:name w:val="3B58398D6DD14AFCA400C9FCB0748D51"/>
  </w:style>
  <w:style w:type="paragraph" w:customStyle="1" w:styleId="C7C9F6357EA34FFBA8DD1B27670A97DD">
    <w:name w:val="C7C9F6357EA34FFBA8DD1B27670A97DD"/>
  </w:style>
  <w:style w:type="paragraph" w:customStyle="1" w:styleId="6B8B685ADED748C3943CBA95CC38A036">
    <w:name w:val="6B8B685ADED748C3943CBA95CC38A036"/>
  </w:style>
  <w:style w:type="paragraph" w:customStyle="1" w:styleId="EB8DB4152D794A0B9E5A06DD592D5ECA">
    <w:name w:val="EB8DB4152D794A0B9E5A06DD592D5ECA"/>
  </w:style>
  <w:style w:type="paragraph" w:customStyle="1" w:styleId="5248C7C88DFF4890ACE7AA30685ED720">
    <w:name w:val="5248C7C88DFF4890ACE7AA30685ED720"/>
  </w:style>
  <w:style w:type="paragraph" w:customStyle="1" w:styleId="FA89E3FD58174B3CA12326E14A818502">
    <w:name w:val="FA89E3FD58174B3CA12326E14A818502"/>
  </w:style>
  <w:style w:type="paragraph" w:customStyle="1" w:styleId="97560B686202495D86297F1692FEC0A8">
    <w:name w:val="97560B686202495D86297F1692FEC0A8"/>
  </w:style>
  <w:style w:type="paragraph" w:customStyle="1" w:styleId="ADE72CDCAE964223BC8D912FDF404B9F">
    <w:name w:val="ADE72CDCAE964223BC8D912FDF404B9F"/>
  </w:style>
  <w:style w:type="paragraph" w:customStyle="1" w:styleId="017BCA45841A4F678A60DACDA51C995F">
    <w:name w:val="017BCA45841A4F678A60DACDA51C995F"/>
  </w:style>
  <w:style w:type="paragraph" w:customStyle="1" w:styleId="BAA2D6A9A0814DD5820907369FC49EA6">
    <w:name w:val="BAA2D6A9A0814DD5820907369FC49EA6"/>
  </w:style>
  <w:style w:type="paragraph" w:customStyle="1" w:styleId="5B909C8AE2604041A16BB0A0017DE2E9">
    <w:name w:val="5B909C8AE2604041A16BB0A0017DE2E9"/>
  </w:style>
  <w:style w:type="paragraph" w:customStyle="1" w:styleId="823E87CE57754AED80F127781BB8B76D">
    <w:name w:val="823E87CE57754AED80F127781BB8B76D"/>
  </w:style>
  <w:style w:type="paragraph" w:customStyle="1" w:styleId="1C1CDF3A47E545DF8F97E9BAB919424E">
    <w:name w:val="1C1CDF3A47E545DF8F97E9BAB919424E"/>
  </w:style>
  <w:style w:type="paragraph" w:customStyle="1" w:styleId="8B66BD1C64164EC682934E2C1F16AF7F">
    <w:name w:val="8B66BD1C64164EC682934E2C1F16AF7F"/>
  </w:style>
  <w:style w:type="paragraph" w:customStyle="1" w:styleId="121F589DB9B645A0B1234BDE42532DCD">
    <w:name w:val="121F589DB9B645A0B1234BDE42532DCD"/>
  </w:style>
  <w:style w:type="paragraph" w:customStyle="1" w:styleId="B08ABD45213349D1A42E33A437F5DB94">
    <w:name w:val="B08ABD45213349D1A42E33A437F5DB94"/>
  </w:style>
  <w:style w:type="paragraph" w:customStyle="1" w:styleId="0F53DD37A34B4412A4CC78BF1BDB98CB">
    <w:name w:val="0F53DD37A34B4412A4CC78BF1BDB98CB"/>
  </w:style>
  <w:style w:type="paragraph" w:customStyle="1" w:styleId="A980F5443E3D4BF8ACB48EC7B03BC900">
    <w:name w:val="A980F5443E3D4BF8ACB48EC7B03BC900"/>
  </w:style>
  <w:style w:type="paragraph" w:customStyle="1" w:styleId="3C92C42DCE184AAB948834EB92331154">
    <w:name w:val="3C92C42DCE184AAB948834EB92331154"/>
  </w:style>
  <w:style w:type="paragraph" w:customStyle="1" w:styleId="04CB111F24EF4ACE8917C4BC49157991">
    <w:name w:val="04CB111F24EF4ACE8917C4BC49157991"/>
  </w:style>
  <w:style w:type="paragraph" w:customStyle="1" w:styleId="9EDBE6CA5DD34DA192A3A2B2FE3558FD">
    <w:name w:val="9EDBE6CA5DD34DA192A3A2B2FE355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5</cp:revision>
  <dcterms:created xsi:type="dcterms:W3CDTF">2018-08-20T15:10:00Z</dcterms:created>
  <dcterms:modified xsi:type="dcterms:W3CDTF">2018-09-22T04:46:00Z</dcterms:modified>
  <cp:category/>
</cp:coreProperties>
</file>